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2365CC" w14:textId="77777777" w:rsidR="00C375D7" w:rsidRPr="00F37910" w:rsidRDefault="00C375D7" w:rsidP="00F37910">
      <w:pPr>
        <w:spacing w:line="360" w:lineRule="auto"/>
        <w:jc w:val="center"/>
        <w:rPr>
          <w:b/>
          <w:bCs/>
          <w:sz w:val="28"/>
          <w:szCs w:val="28"/>
          <w:rtl/>
        </w:rPr>
      </w:pPr>
      <w:r w:rsidRPr="00F37910">
        <w:rPr>
          <w:rFonts w:hint="cs"/>
          <w:b/>
          <w:bCs/>
          <w:sz w:val="28"/>
          <w:szCs w:val="28"/>
          <w:rtl/>
        </w:rPr>
        <w:t>طلب تحديد الإشراف على رسالة الماجستير/ الدكتوراه</w:t>
      </w:r>
    </w:p>
    <w:p w14:paraId="0F0530F5" w14:textId="77777777" w:rsidR="00C375D7" w:rsidRPr="00F37910" w:rsidRDefault="00C375D7" w:rsidP="00E51E79">
      <w:pPr>
        <w:spacing w:line="360" w:lineRule="auto"/>
        <w:jc w:val="center"/>
        <w:rPr>
          <w:b/>
          <w:bCs/>
          <w:sz w:val="26"/>
          <w:szCs w:val="26"/>
        </w:rPr>
      </w:pPr>
      <w:r w:rsidRPr="00F37910">
        <w:rPr>
          <w:rFonts w:hint="cs"/>
          <w:b/>
          <w:bCs/>
          <w:sz w:val="28"/>
          <w:szCs w:val="28"/>
          <w:rtl/>
        </w:rPr>
        <w:t>قسم</w:t>
      </w:r>
      <w:r w:rsidR="00E51E79">
        <w:rPr>
          <w:rFonts w:hint="cs"/>
          <w:b/>
          <w:bCs/>
          <w:sz w:val="28"/>
          <w:szCs w:val="28"/>
          <w:rtl/>
        </w:rPr>
        <w:t>:</w:t>
      </w:r>
      <w:r w:rsidRPr="00F37910">
        <w:rPr>
          <w:rFonts w:hint="cs"/>
          <w:b/>
          <w:bCs/>
          <w:sz w:val="28"/>
          <w:szCs w:val="28"/>
          <w:rtl/>
        </w:rPr>
        <w:t xml:space="preserve">                                        </w:t>
      </w:r>
      <w:r w:rsidRPr="00F37910">
        <w:rPr>
          <w:b/>
          <w:bCs/>
          <w:sz w:val="28"/>
          <w:szCs w:val="28"/>
        </w:rPr>
        <w:t xml:space="preserve">  </w:t>
      </w:r>
    </w:p>
    <w:p w14:paraId="5533E56B" w14:textId="77777777" w:rsidR="00EB43C9" w:rsidRPr="00F37910" w:rsidRDefault="00EB43C9" w:rsidP="00C375D7">
      <w:pPr>
        <w:bidi/>
        <w:ind w:right="-709"/>
        <w:rPr>
          <w:rFonts w:ascii="Simplified Arabic" w:hAnsi="Simplified Arabic" w:cs="Simplified Arabic"/>
          <w:b/>
          <w:bCs/>
          <w:sz w:val="2"/>
          <w:szCs w:val="2"/>
          <w:rtl/>
          <w:lang w:bidi="ar-EG"/>
        </w:rPr>
      </w:pPr>
    </w:p>
    <w:p w14:paraId="42F51F79" w14:textId="77777777" w:rsidR="00EB43C9" w:rsidRPr="00F37910" w:rsidRDefault="00EB43C9">
      <w:pPr>
        <w:bidi/>
        <w:rPr>
          <w:rFonts w:ascii="Simplified Arabic" w:hAnsi="Simplified Arabic" w:cs="Simplified Arabic"/>
          <w:sz w:val="8"/>
          <w:szCs w:val="8"/>
          <w:lang w:bidi="ar-EG"/>
        </w:rPr>
      </w:pPr>
    </w:p>
    <w:tbl>
      <w:tblPr>
        <w:bidiVisual/>
        <w:tblW w:w="9897" w:type="dxa"/>
        <w:tblInd w:w="-5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45"/>
        <w:gridCol w:w="8552"/>
      </w:tblGrid>
      <w:tr w:rsidR="00C375D7" w:rsidRPr="00F37910" w14:paraId="692BFDFD" w14:textId="77777777" w:rsidTr="00F37910">
        <w:trPr>
          <w:trHeight w:val="249"/>
        </w:trPr>
        <w:tc>
          <w:tcPr>
            <w:tcW w:w="13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50C54A7C" w14:textId="77777777" w:rsidR="00C375D7" w:rsidRPr="00F37910" w:rsidRDefault="00C375D7" w:rsidP="00C375D7">
            <w:pPr>
              <w:bidi/>
              <w:ind w:right="-709"/>
              <w:rPr>
                <w:rFonts w:ascii="Simplified Arabic" w:hAnsi="Simplified Arabic" w:cs="Simplified Arabic"/>
                <w:b/>
                <w:bCs/>
                <w:sz w:val="26"/>
                <w:szCs w:val="26"/>
                <w:rtl/>
                <w:lang w:bidi="ar-EG"/>
              </w:rPr>
            </w:pPr>
            <w:r w:rsidRPr="00F37910">
              <w:rPr>
                <w:rFonts w:ascii="Simplified Arabic" w:hAnsi="Simplified Arabic" w:cs="Simplified Arabic"/>
                <w:b/>
                <w:bCs/>
                <w:sz w:val="26"/>
                <w:szCs w:val="26"/>
                <w:rtl/>
                <w:lang w:bidi="ar-EG"/>
              </w:rPr>
              <w:t>اسم الطالب:</w:t>
            </w:r>
          </w:p>
        </w:tc>
        <w:tc>
          <w:tcPr>
            <w:tcW w:w="85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BC7559B" w14:textId="75A74D75" w:rsidR="00C375D7" w:rsidRPr="00F37910" w:rsidRDefault="00EB4AA8" w:rsidP="00E86FBA">
            <w:pPr>
              <w:bidi/>
              <w:ind w:right="-709"/>
              <w:rPr>
                <w:rFonts w:ascii="Simplified Arabic" w:hAnsi="Simplified Arabic" w:cs="Simplified Arabic"/>
                <w:sz w:val="26"/>
                <w:szCs w:val="26"/>
                <w:rtl/>
                <w:lang w:bidi="ar-EG"/>
              </w:rPr>
            </w:pPr>
            <w:r>
              <w:rPr>
                <w:rFonts w:ascii="Simplified Arabic" w:hAnsi="Simplified Arabic" w:cs="Simplified Arabic"/>
                <w:sz w:val="26"/>
                <w:szCs w:val="26"/>
                <w:lang w:bidi="ar-EG"/>
              </w:rPr>
              <w:t>{</w:t>
            </w:r>
            <w:proofErr w:type="spellStart"/>
            <w:r>
              <w:rPr>
                <w:rFonts w:ascii="Simplified Arabic" w:hAnsi="Simplified Arabic" w:cs="Simplified Arabic"/>
                <w:sz w:val="26"/>
                <w:szCs w:val="26"/>
                <w:lang w:bidi="ar-EG"/>
              </w:rPr>
              <w:t>student</w:t>
            </w:r>
            <w:r w:rsidR="005A1E57">
              <w:rPr>
                <w:rFonts w:ascii="Simplified Arabic" w:hAnsi="Simplified Arabic" w:cs="Simplified Arabic"/>
                <w:sz w:val="26"/>
                <w:szCs w:val="26"/>
                <w:lang w:bidi="ar-EG"/>
              </w:rPr>
              <w:t>N</w:t>
            </w:r>
            <w:r>
              <w:rPr>
                <w:rFonts w:ascii="Simplified Arabic" w:hAnsi="Simplified Arabic" w:cs="Simplified Arabic"/>
                <w:sz w:val="26"/>
                <w:szCs w:val="26"/>
                <w:lang w:bidi="ar-EG"/>
              </w:rPr>
              <w:t>ame</w:t>
            </w:r>
            <w:proofErr w:type="spellEnd"/>
            <w:r>
              <w:rPr>
                <w:rFonts w:ascii="Simplified Arabic" w:hAnsi="Simplified Arabic" w:cs="Simplified Arabic"/>
                <w:sz w:val="26"/>
                <w:szCs w:val="26"/>
                <w:lang w:bidi="ar-EG"/>
              </w:rPr>
              <w:t>}</w:t>
            </w:r>
          </w:p>
        </w:tc>
      </w:tr>
    </w:tbl>
    <w:p w14:paraId="57BBB537" w14:textId="77777777" w:rsidR="00EB43C9" w:rsidRPr="00F37910" w:rsidRDefault="00EB43C9" w:rsidP="00EB43C9">
      <w:pPr>
        <w:bidi/>
        <w:rPr>
          <w:rFonts w:ascii="Simplified Arabic" w:hAnsi="Simplified Arabic" w:cs="Simplified Arabic"/>
          <w:sz w:val="10"/>
          <w:szCs w:val="10"/>
          <w:rtl/>
          <w:lang w:bidi="ar-EG"/>
        </w:rPr>
      </w:pPr>
    </w:p>
    <w:tbl>
      <w:tblPr>
        <w:bidiVisual/>
        <w:tblW w:w="9897" w:type="dxa"/>
        <w:tblInd w:w="-5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8"/>
        <w:gridCol w:w="1726"/>
        <w:gridCol w:w="2379"/>
        <w:gridCol w:w="1002"/>
        <w:gridCol w:w="2087"/>
        <w:gridCol w:w="1425"/>
      </w:tblGrid>
      <w:tr w:rsidR="00CD5D78" w:rsidRPr="00F37910" w14:paraId="3C0265C4" w14:textId="77777777" w:rsidTr="000F3125">
        <w:trPr>
          <w:trHeight w:val="380"/>
        </w:trPr>
        <w:tc>
          <w:tcPr>
            <w:tcW w:w="13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5723E4CF" w14:textId="77777777" w:rsidR="00CD5D78" w:rsidRPr="00F37910" w:rsidRDefault="00CD5D78" w:rsidP="00C375D7">
            <w:pPr>
              <w:bidi/>
              <w:ind w:right="-709"/>
              <w:rPr>
                <w:rFonts w:ascii="Simplified Arabic" w:hAnsi="Simplified Arabic" w:cs="Simplified Arabic"/>
                <w:b/>
                <w:bCs/>
                <w:sz w:val="26"/>
                <w:szCs w:val="26"/>
                <w:rtl/>
                <w:lang w:bidi="ar-EG"/>
              </w:rPr>
            </w:pPr>
            <w:r w:rsidRPr="00F37910">
              <w:rPr>
                <w:rFonts w:ascii="Simplified Arabic" w:hAnsi="Simplified Arabic" w:cs="Simplified Arabic"/>
                <w:b/>
                <w:bCs/>
                <w:sz w:val="26"/>
                <w:szCs w:val="26"/>
                <w:rtl/>
                <w:lang w:bidi="ar-EG"/>
              </w:rPr>
              <w:t>تاريخ القيد:</w:t>
            </w:r>
          </w:p>
        </w:tc>
        <w:tc>
          <w:tcPr>
            <w:tcW w:w="174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8C25ED1" w14:textId="77777777" w:rsidR="005A1E57" w:rsidRPr="005A1E57" w:rsidRDefault="00EB4AA8" w:rsidP="005A1E57">
            <w:pPr>
              <w:bidi/>
              <w:ind w:right="-709"/>
              <w:rPr>
                <w:rFonts w:ascii="Simplified Arabic" w:hAnsi="Simplified Arabic" w:cs="Simplified Arabic"/>
                <w:b/>
                <w:bCs/>
                <w:sz w:val="26"/>
                <w:szCs w:val="26"/>
                <w:lang w:bidi="ar-EG"/>
              </w:rPr>
            </w:pPr>
            <w:r>
              <w:rPr>
                <w:rFonts w:ascii="Simplified Arabic" w:hAnsi="Simplified Arabic" w:cs="Simplified Arabic"/>
                <w:b/>
                <w:bCs/>
                <w:sz w:val="26"/>
                <w:szCs w:val="26"/>
                <w:lang w:bidi="ar-EG"/>
              </w:rPr>
              <w:t>{</w:t>
            </w:r>
            <w:proofErr w:type="spellStart"/>
            <w:r w:rsidR="005A1E57" w:rsidRPr="005A1E57">
              <w:rPr>
                <w:rFonts w:ascii="Simplified Arabic" w:hAnsi="Simplified Arabic" w:cs="Simplified Arabic"/>
                <w:b/>
                <w:bCs/>
                <w:sz w:val="26"/>
                <w:szCs w:val="26"/>
                <w:lang w:bidi="ar-EG"/>
              </w:rPr>
              <w:t>registrationDate</w:t>
            </w:r>
            <w:proofErr w:type="spellEnd"/>
          </w:p>
          <w:p w14:paraId="170DAD46" w14:textId="43BC361E" w:rsidR="00CD5D78" w:rsidRPr="00CD5D78" w:rsidRDefault="00EB4AA8" w:rsidP="00E86FBA">
            <w:pPr>
              <w:bidi/>
              <w:ind w:right="-709"/>
              <w:rPr>
                <w:rFonts w:ascii="Simplified Arabic" w:hAnsi="Simplified Arabic" w:cs="Simplified Arabic"/>
                <w:b/>
                <w:bCs/>
                <w:sz w:val="26"/>
                <w:szCs w:val="26"/>
                <w:rtl/>
                <w:lang w:bidi="ar-EG"/>
              </w:rPr>
            </w:pPr>
            <w:r>
              <w:rPr>
                <w:rFonts w:ascii="Simplified Arabic" w:hAnsi="Simplified Arabic" w:cs="Simplified Arabic"/>
                <w:b/>
                <w:bCs/>
                <w:sz w:val="26"/>
                <w:szCs w:val="26"/>
                <w:lang w:bidi="ar-EG"/>
              </w:rPr>
              <w:t>}</w:t>
            </w:r>
          </w:p>
        </w:tc>
        <w:tc>
          <w:tcPr>
            <w:tcW w:w="25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2BD0244" w14:textId="77777777" w:rsidR="00CD5D78" w:rsidRPr="00CD5D78" w:rsidRDefault="00E71E89" w:rsidP="00564288">
            <w:pPr>
              <w:bidi/>
              <w:ind w:right="-709"/>
              <w:rPr>
                <w:rFonts w:ascii="Simplified Arabic" w:hAnsi="Simplified Arabic" w:cs="Simplified Arabic"/>
                <w:b/>
                <w:bCs/>
                <w:sz w:val="26"/>
                <w:szCs w:val="26"/>
                <w:rtl/>
                <w:lang w:bidi="ar-EG"/>
              </w:rPr>
            </w:pPr>
            <w:r>
              <w:rPr>
                <w:rFonts w:ascii="Simplified Arabic" w:hAnsi="Simplified Arabic" w:cs="Simplified Arabic"/>
                <w:b/>
                <w:bCs/>
                <w:sz w:val="26"/>
                <w:szCs w:val="26"/>
                <w:lang w:bidi="ar-EG"/>
              </w:rPr>
              <w:t xml:space="preserve">    </w:t>
            </w:r>
            <w:r w:rsidR="00CD5D78" w:rsidRPr="00CD5D78">
              <w:rPr>
                <w:rFonts w:ascii="Simplified Arabic" w:hAnsi="Simplified Arabic" w:cs="Simplified Arabic" w:hint="cs"/>
                <w:b/>
                <w:bCs/>
                <w:sz w:val="26"/>
                <w:szCs w:val="26"/>
                <w:rtl/>
                <w:lang w:bidi="ar-EG"/>
              </w:rPr>
              <w:t>عدد الساعات المعتمدة: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80CA825" w14:textId="227B49A5" w:rsidR="00CD5D78" w:rsidRPr="00CD5D78" w:rsidRDefault="00EB4AA8" w:rsidP="00E86FBA">
            <w:pPr>
              <w:bidi/>
              <w:ind w:right="-709"/>
              <w:rPr>
                <w:rFonts w:ascii="Simplified Arabic" w:hAnsi="Simplified Arabic" w:cs="Simplified Arabic"/>
                <w:b/>
                <w:bCs/>
                <w:sz w:val="26"/>
                <w:szCs w:val="26"/>
                <w:rtl/>
                <w:lang w:bidi="ar-EG"/>
              </w:rPr>
            </w:pPr>
            <w:r>
              <w:rPr>
                <w:rFonts w:ascii="Simplified Arabic" w:hAnsi="Simplified Arabic" w:cs="Simplified Arabic"/>
                <w:b/>
                <w:bCs/>
                <w:sz w:val="26"/>
                <w:szCs w:val="26"/>
                <w:lang w:bidi="ar-EG"/>
              </w:rPr>
              <w:t>{</w:t>
            </w:r>
            <w:proofErr w:type="spellStart"/>
            <w:r>
              <w:rPr>
                <w:rFonts w:ascii="Simplified Arabic" w:hAnsi="Simplified Arabic" w:cs="Simplified Arabic"/>
                <w:b/>
                <w:bCs/>
                <w:sz w:val="26"/>
                <w:szCs w:val="26"/>
                <w:lang w:bidi="ar-EG"/>
              </w:rPr>
              <w:t>credit</w:t>
            </w:r>
            <w:r w:rsidR="005A1E57">
              <w:rPr>
                <w:rFonts w:ascii="Simplified Arabic" w:hAnsi="Simplified Arabic" w:cs="Simplified Arabic"/>
                <w:b/>
                <w:bCs/>
                <w:sz w:val="26"/>
                <w:szCs w:val="26"/>
                <w:lang w:bidi="ar-EG"/>
              </w:rPr>
              <w:t>H</w:t>
            </w:r>
            <w:r>
              <w:rPr>
                <w:rFonts w:ascii="Simplified Arabic" w:hAnsi="Simplified Arabic" w:cs="Simplified Arabic"/>
                <w:b/>
                <w:bCs/>
                <w:sz w:val="26"/>
                <w:szCs w:val="26"/>
                <w:lang w:bidi="ar-EG"/>
              </w:rPr>
              <w:t>ours</w:t>
            </w:r>
            <w:proofErr w:type="spellEnd"/>
            <w:r>
              <w:rPr>
                <w:rFonts w:ascii="Simplified Arabic" w:hAnsi="Simplified Arabic" w:cs="Simplified Arabic"/>
                <w:b/>
                <w:bCs/>
                <w:sz w:val="26"/>
                <w:szCs w:val="26"/>
                <w:lang w:bidi="ar-EG"/>
              </w:rPr>
              <w:t>}</w:t>
            </w:r>
          </w:p>
        </w:tc>
        <w:tc>
          <w:tcPr>
            <w:tcW w:w="2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89B6B30" w14:textId="77777777" w:rsidR="00CD5D78" w:rsidRPr="00CD5D78" w:rsidRDefault="00CD5D78" w:rsidP="000F3125">
            <w:pPr>
              <w:bidi/>
              <w:ind w:right="-709"/>
              <w:rPr>
                <w:rFonts w:ascii="Simplified Arabic" w:hAnsi="Simplified Arabic" w:cs="Simplified Arabic"/>
                <w:b/>
                <w:bCs/>
                <w:sz w:val="26"/>
                <w:szCs w:val="26"/>
                <w:rtl/>
                <w:lang w:bidi="ar-EG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6"/>
                <w:szCs w:val="26"/>
                <w:rtl/>
                <w:lang w:bidi="ar-EG"/>
              </w:rPr>
              <w:t xml:space="preserve">     </w:t>
            </w:r>
            <w:r w:rsidR="003E3FC0">
              <w:rPr>
                <w:rFonts w:ascii="Simplified Arabic" w:hAnsi="Simplified Arabic" w:cs="Simplified Arabic" w:hint="cs"/>
                <w:b/>
                <w:bCs/>
                <w:sz w:val="26"/>
                <w:szCs w:val="26"/>
                <w:rtl/>
                <w:lang w:bidi="ar-EG"/>
              </w:rPr>
              <w:t xml:space="preserve"> </w:t>
            </w:r>
            <w:r>
              <w:rPr>
                <w:rFonts w:ascii="Simplified Arabic" w:hAnsi="Simplified Arabic" w:cs="Simplified Arabic" w:hint="cs"/>
                <w:b/>
                <w:bCs/>
                <w:sz w:val="26"/>
                <w:szCs w:val="26"/>
                <w:rtl/>
                <w:lang w:bidi="ar-EG"/>
              </w:rPr>
              <w:t>التقدير</w:t>
            </w:r>
            <w:r w:rsidR="000F3125">
              <w:rPr>
                <w:rFonts w:ascii="Simplified Arabic" w:hAnsi="Simplified Arabic" w:cs="Simplified Arabic"/>
                <w:b/>
                <w:bCs/>
                <w:sz w:val="26"/>
                <w:szCs w:val="26"/>
                <w:lang w:bidi="ar-EG"/>
              </w:rPr>
              <w:t>(GPA)</w:t>
            </w:r>
            <w:r w:rsidR="008071C0">
              <w:rPr>
                <w:rFonts w:ascii="Simplified Arabic" w:hAnsi="Simplified Arabic" w:cs="Simplified Arabic" w:hint="cs"/>
                <w:b/>
                <w:bCs/>
                <w:sz w:val="26"/>
                <w:szCs w:val="26"/>
                <w:rtl/>
                <w:lang w:bidi="ar-EG"/>
              </w:rPr>
              <w:t>*</w:t>
            </w:r>
            <w:r w:rsidR="000F3125">
              <w:rPr>
                <w:rFonts w:ascii="Simplified Arabic" w:hAnsi="Simplified Arabic" w:cs="Simplified Arabic" w:hint="cs"/>
                <w:b/>
                <w:bCs/>
                <w:sz w:val="26"/>
                <w:szCs w:val="26"/>
                <w:rtl/>
                <w:lang w:bidi="ar-EG"/>
              </w:rPr>
              <w:t>:</w:t>
            </w:r>
            <w:r w:rsidR="008071C0">
              <w:rPr>
                <w:rFonts w:ascii="Simplified Arabic" w:hAnsi="Simplified Arabic" w:cs="Simplified Arabic" w:hint="cs"/>
                <w:b/>
                <w:bCs/>
                <w:sz w:val="26"/>
                <w:szCs w:val="26"/>
                <w:rtl/>
                <w:lang w:bidi="ar-EG"/>
              </w:rPr>
              <w:t xml:space="preserve"> </w:t>
            </w:r>
          </w:p>
        </w:tc>
        <w:tc>
          <w:tcPr>
            <w:tcW w:w="1502" w:type="dxa"/>
            <w:tcBorders>
              <w:left w:val="single" w:sz="4" w:space="0" w:color="auto"/>
            </w:tcBorders>
            <w:shd w:val="clear" w:color="auto" w:fill="auto"/>
          </w:tcPr>
          <w:p w14:paraId="4D6BCF74" w14:textId="77777777" w:rsidR="00CD5D78" w:rsidRPr="00CD5D78" w:rsidRDefault="00EB4AA8" w:rsidP="00E86FBA">
            <w:pPr>
              <w:bidi/>
              <w:ind w:right="-709"/>
              <w:rPr>
                <w:rFonts w:ascii="Simplified Arabic" w:hAnsi="Simplified Arabic" w:cs="Simplified Arabic"/>
                <w:b/>
                <w:bCs/>
                <w:sz w:val="26"/>
                <w:szCs w:val="26"/>
                <w:rtl/>
                <w:lang w:bidi="ar-EG"/>
              </w:rPr>
            </w:pPr>
            <w:r>
              <w:rPr>
                <w:rFonts w:ascii="Simplified Arabic" w:hAnsi="Simplified Arabic" w:cs="Simplified Arabic"/>
                <w:b/>
                <w:bCs/>
                <w:sz w:val="26"/>
                <w:szCs w:val="26"/>
                <w:lang w:bidi="ar-EG"/>
              </w:rPr>
              <w:t>{</w:t>
            </w:r>
            <w:proofErr w:type="spellStart"/>
            <w:r>
              <w:rPr>
                <w:rFonts w:ascii="Simplified Arabic" w:hAnsi="Simplified Arabic" w:cs="Simplified Arabic"/>
                <w:b/>
                <w:bCs/>
                <w:sz w:val="26"/>
                <w:szCs w:val="26"/>
                <w:lang w:bidi="ar-EG"/>
              </w:rPr>
              <w:t>gpa</w:t>
            </w:r>
            <w:proofErr w:type="spellEnd"/>
            <w:r>
              <w:rPr>
                <w:rFonts w:ascii="Simplified Arabic" w:hAnsi="Simplified Arabic" w:cs="Simplified Arabic"/>
                <w:b/>
                <w:bCs/>
                <w:sz w:val="26"/>
                <w:szCs w:val="26"/>
                <w:lang w:bidi="ar-EG"/>
              </w:rPr>
              <w:t>}</w:t>
            </w:r>
          </w:p>
        </w:tc>
      </w:tr>
    </w:tbl>
    <w:p w14:paraId="4306D4C3" w14:textId="77777777" w:rsidR="00514C55" w:rsidRPr="00EB4AA8" w:rsidRDefault="00514C55" w:rsidP="00EB4AA8">
      <w:pPr>
        <w:bidi/>
        <w:ind w:left="-590"/>
        <w:rPr>
          <w:rFonts w:ascii="Simplified Arabic" w:hAnsi="Simplified Arabic" w:cs="Simplified Arabic"/>
          <w:lang w:bidi="ar-EG"/>
        </w:rPr>
      </w:pPr>
    </w:p>
    <w:sectPr w:rsidR="00514C55" w:rsidRPr="00EB4AA8" w:rsidSect="008D0A96">
      <w:headerReference w:type="default" r:id="rId8"/>
      <w:pgSz w:w="12240" w:h="15840" w:code="1"/>
      <w:pgMar w:top="270" w:right="2030" w:bottom="144" w:left="1440" w:header="30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A6F7A9" w14:textId="77777777" w:rsidR="00AD6A60" w:rsidRDefault="00AD6A60" w:rsidP="006E37D9">
      <w:r>
        <w:separator/>
      </w:r>
    </w:p>
  </w:endnote>
  <w:endnote w:type="continuationSeparator" w:id="0">
    <w:p w14:paraId="5F0D5168" w14:textId="77777777" w:rsidR="00AD6A60" w:rsidRDefault="00AD6A60" w:rsidP="006E37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Noto Sans Symbols">
    <w:charset w:val="00"/>
    <w:family w:val="auto"/>
    <w:pitch w:val="default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T Bold Heading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Monotype Koufi">
    <w:altName w:val="MS Gothic"/>
    <w:charset w:val="B2"/>
    <w:family w:val="auto"/>
    <w:pitch w:val="variable"/>
    <w:sig w:usb0="00002000" w:usb1="03D40006" w:usb2="02620000" w:usb3="00000000" w:csb0="0000004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23F591" w14:textId="77777777" w:rsidR="00AD6A60" w:rsidRDefault="00AD6A60" w:rsidP="006E37D9">
      <w:r>
        <w:separator/>
      </w:r>
    </w:p>
  </w:footnote>
  <w:footnote w:type="continuationSeparator" w:id="0">
    <w:p w14:paraId="1597C1C2" w14:textId="77777777" w:rsidR="00AD6A60" w:rsidRDefault="00AD6A60" w:rsidP="006E37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bidiVisual/>
      <w:tblW w:w="6077" w:type="pct"/>
      <w:tblInd w:w="-1191" w:type="dxa"/>
      <w:tblLayout w:type="fixed"/>
      <w:tblLook w:val="0000" w:firstRow="0" w:lastRow="0" w:firstColumn="0" w:lastColumn="0" w:noHBand="0" w:noVBand="0"/>
    </w:tblPr>
    <w:tblGrid>
      <w:gridCol w:w="1198"/>
      <w:gridCol w:w="3315"/>
      <w:gridCol w:w="4823"/>
      <w:gridCol w:w="1586"/>
    </w:tblGrid>
    <w:tr w:rsidR="009507BE" w:rsidRPr="008F3F5B" w14:paraId="42138593" w14:textId="77777777" w:rsidTr="00F37910">
      <w:trPr>
        <w:trHeight w:val="998"/>
      </w:trPr>
      <w:tc>
        <w:tcPr>
          <w:tcW w:w="548" w:type="pct"/>
        </w:tcPr>
        <w:p w14:paraId="12DB49F0" w14:textId="77777777" w:rsidR="00904206" w:rsidRPr="008F3F5B" w:rsidRDefault="005A1E57" w:rsidP="00904206">
          <w:pPr>
            <w:pStyle w:val="Header"/>
            <w:spacing w:before="160"/>
            <w:jc w:val="center"/>
            <w:rPr>
              <w:lang w:val="en-US" w:eastAsia="en-US"/>
            </w:rPr>
          </w:pPr>
          <w:r>
            <w:rPr>
              <w:lang w:val="en-US" w:eastAsia="en-US"/>
            </w:rPr>
            <w:pict w14:anchorId="17FC8DBC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43.2pt;height:48.6pt">
                <v:imagedata r:id="rId1" o:title="gama_logo_color1"/>
              </v:shape>
            </w:pict>
          </w:r>
        </w:p>
        <w:p w14:paraId="01B02660" w14:textId="77777777" w:rsidR="00904206" w:rsidRPr="008F3F5B" w:rsidRDefault="00904206" w:rsidP="009507BE">
          <w:pPr>
            <w:pStyle w:val="Header"/>
            <w:jc w:val="center"/>
            <w:rPr>
              <w:rFonts w:cs="PT Bold Heading"/>
              <w:sz w:val="16"/>
              <w:szCs w:val="16"/>
              <w:lang w:val="en-US" w:eastAsia="en-US" w:bidi="ar-EG"/>
            </w:rPr>
          </w:pPr>
        </w:p>
      </w:tc>
      <w:tc>
        <w:tcPr>
          <w:tcW w:w="1517" w:type="pct"/>
          <w:vAlign w:val="center"/>
        </w:tcPr>
        <w:p w14:paraId="5DBCEE77" w14:textId="77777777" w:rsidR="009507BE" w:rsidRPr="009507BE" w:rsidRDefault="009507BE" w:rsidP="00564288">
          <w:pPr>
            <w:bidi/>
            <w:spacing w:before="120"/>
            <w:ind w:right="-562"/>
            <w:rPr>
              <w:b/>
              <w:bCs/>
              <w:sz w:val="26"/>
              <w:szCs w:val="26"/>
              <w:rtl/>
              <w:lang w:bidi="ar-EG"/>
            </w:rPr>
          </w:pPr>
          <w:r w:rsidRPr="009507BE">
            <w:rPr>
              <w:rFonts w:hint="cs"/>
              <w:b/>
              <w:bCs/>
              <w:sz w:val="26"/>
              <w:szCs w:val="26"/>
              <w:rtl/>
              <w:lang w:bidi="ar-EG"/>
            </w:rPr>
            <w:t xml:space="preserve">    </w:t>
          </w:r>
          <w:r w:rsidRPr="009507BE">
            <w:rPr>
              <w:b/>
              <w:bCs/>
              <w:sz w:val="26"/>
              <w:szCs w:val="26"/>
              <w:rtl/>
              <w:lang w:bidi="ar-EG"/>
            </w:rPr>
            <w:t>كلية الهندسة – جامعة القاهرة</w:t>
          </w:r>
        </w:p>
        <w:p w14:paraId="341530E9" w14:textId="77777777" w:rsidR="009507BE" w:rsidRPr="009507BE" w:rsidRDefault="009507BE" w:rsidP="00172F17">
          <w:pPr>
            <w:bidi/>
            <w:ind w:right="-567"/>
            <w:rPr>
              <w:b/>
              <w:bCs/>
              <w:sz w:val="26"/>
              <w:szCs w:val="26"/>
              <w:rtl/>
              <w:lang w:bidi="ar-EG"/>
            </w:rPr>
          </w:pPr>
          <w:r w:rsidRPr="009507BE">
            <w:rPr>
              <w:rFonts w:hint="cs"/>
              <w:b/>
              <w:bCs/>
              <w:sz w:val="26"/>
              <w:szCs w:val="26"/>
              <w:rtl/>
              <w:lang w:bidi="ar-EG"/>
            </w:rPr>
            <w:t xml:space="preserve">               </w:t>
          </w:r>
        </w:p>
        <w:p w14:paraId="2C0237C8" w14:textId="77777777" w:rsidR="00904206" w:rsidRPr="008F3F5B" w:rsidRDefault="009507BE" w:rsidP="00172F17">
          <w:pPr>
            <w:pStyle w:val="Header"/>
            <w:bidi/>
            <w:rPr>
              <w:rFonts w:cs="Simplified Arabic"/>
              <w:b/>
              <w:bCs/>
              <w:lang w:val="en-US" w:eastAsia="en-US"/>
            </w:rPr>
          </w:pPr>
          <w:r w:rsidRPr="009507BE">
            <w:rPr>
              <w:rFonts w:hint="cs"/>
              <w:b/>
              <w:bCs/>
              <w:sz w:val="26"/>
              <w:szCs w:val="26"/>
              <w:rtl/>
              <w:lang w:bidi="ar-EG"/>
            </w:rPr>
            <w:t xml:space="preserve"> </w:t>
          </w:r>
          <w:r w:rsidR="00172F17">
            <w:rPr>
              <w:rFonts w:hint="cs"/>
              <w:b/>
              <w:bCs/>
              <w:sz w:val="26"/>
              <w:szCs w:val="26"/>
              <w:rtl/>
              <w:lang w:bidi="ar-EG"/>
            </w:rPr>
            <w:t xml:space="preserve">      </w:t>
          </w:r>
          <w:r w:rsidRPr="009507BE">
            <w:rPr>
              <w:rFonts w:hint="cs"/>
              <w:b/>
              <w:bCs/>
              <w:sz w:val="26"/>
              <w:szCs w:val="26"/>
              <w:rtl/>
              <w:lang w:bidi="ar-EG"/>
            </w:rPr>
            <w:t xml:space="preserve"> </w:t>
          </w:r>
          <w:r w:rsidR="00172F17">
            <w:rPr>
              <w:rFonts w:hint="cs"/>
              <w:b/>
              <w:bCs/>
              <w:sz w:val="26"/>
              <w:szCs w:val="26"/>
              <w:rtl/>
              <w:lang w:bidi="ar-EG"/>
            </w:rPr>
            <w:t>إدارة</w:t>
          </w:r>
          <w:r w:rsidRPr="009507BE">
            <w:rPr>
              <w:b/>
              <w:bCs/>
              <w:sz w:val="26"/>
              <w:szCs w:val="26"/>
              <w:rtl/>
              <w:lang w:bidi="ar-EG"/>
            </w:rPr>
            <w:t xml:space="preserve"> الدراسات العليا </w:t>
          </w:r>
        </w:p>
      </w:tc>
      <w:tc>
        <w:tcPr>
          <w:tcW w:w="2208" w:type="pct"/>
        </w:tcPr>
        <w:p w14:paraId="6C22C507" w14:textId="77777777" w:rsidR="00904206" w:rsidRPr="009507BE" w:rsidRDefault="00904206" w:rsidP="009507BE">
          <w:pPr>
            <w:jc w:val="center"/>
            <w:rPr>
              <w:rtl/>
              <w:lang w:bidi="ar-EG"/>
            </w:rPr>
          </w:pPr>
        </w:p>
        <w:p w14:paraId="0CED816D" w14:textId="77777777" w:rsidR="009507BE" w:rsidRPr="009507BE" w:rsidRDefault="009507BE" w:rsidP="00564288">
          <w:pPr>
            <w:bidi/>
            <w:jc w:val="right"/>
            <w:rPr>
              <w:b/>
              <w:bCs/>
              <w:rtl/>
              <w:lang w:bidi="ar-EG"/>
            </w:rPr>
          </w:pPr>
          <w:r w:rsidRPr="009507BE">
            <w:rPr>
              <w:b/>
              <w:bCs/>
              <w:lang w:bidi="ar-EG"/>
            </w:rPr>
            <w:t>Faculty of Engineering – Cairo University</w:t>
          </w:r>
          <w:r w:rsidR="00A62DBB">
            <w:rPr>
              <w:b/>
              <w:bCs/>
              <w:lang w:bidi="ar-EG"/>
            </w:rPr>
            <w:t xml:space="preserve">  </w:t>
          </w:r>
          <w:r w:rsidR="000B4197">
            <w:rPr>
              <w:b/>
              <w:bCs/>
              <w:lang w:bidi="ar-EG"/>
            </w:rPr>
            <w:t xml:space="preserve"> </w:t>
          </w:r>
          <w:r w:rsidR="00A62DBB">
            <w:rPr>
              <w:b/>
              <w:bCs/>
              <w:lang w:bidi="ar-EG"/>
            </w:rPr>
            <w:t xml:space="preserve">  </w:t>
          </w:r>
          <w:r w:rsidR="000B4197">
            <w:rPr>
              <w:b/>
              <w:bCs/>
              <w:lang w:bidi="ar-EG"/>
            </w:rPr>
            <w:t xml:space="preserve">     </w:t>
          </w:r>
          <w:r w:rsidR="000B4197">
            <w:rPr>
              <w:rFonts w:hint="cs"/>
              <w:b/>
              <w:bCs/>
              <w:rtl/>
              <w:lang w:bidi="ar-EG"/>
            </w:rPr>
            <w:t xml:space="preserve">  </w:t>
          </w:r>
        </w:p>
        <w:p w14:paraId="0E8AEB06" w14:textId="77777777" w:rsidR="00904206" w:rsidRPr="009507BE" w:rsidRDefault="000B4197" w:rsidP="00172F17">
          <w:pPr>
            <w:bidi/>
            <w:ind w:right="-567"/>
            <w:jc w:val="center"/>
            <w:rPr>
              <w:rtl/>
              <w:lang w:bidi="ar-EG"/>
            </w:rPr>
          </w:pPr>
          <w:r>
            <w:rPr>
              <w:b/>
              <w:bCs/>
              <w:lang w:bidi="ar-EG"/>
            </w:rPr>
            <w:t xml:space="preserve">    </w:t>
          </w:r>
          <w:r w:rsidR="009507BE" w:rsidRPr="009507BE">
            <w:rPr>
              <w:b/>
              <w:bCs/>
              <w:lang w:bidi="ar-EG"/>
            </w:rPr>
            <w:t xml:space="preserve"> Graduate Studies </w:t>
          </w:r>
          <w:r w:rsidR="00A62DBB">
            <w:rPr>
              <w:b/>
              <w:bCs/>
              <w:lang w:bidi="ar-EG"/>
            </w:rPr>
            <w:t>Administration</w:t>
          </w:r>
        </w:p>
      </w:tc>
      <w:tc>
        <w:tcPr>
          <w:tcW w:w="726" w:type="pct"/>
          <w:vAlign w:val="center"/>
        </w:tcPr>
        <w:p w14:paraId="0266F00B" w14:textId="77777777" w:rsidR="00904206" w:rsidRPr="009507BE" w:rsidRDefault="005A1E57" w:rsidP="009507BE">
          <w:pPr>
            <w:pStyle w:val="Header"/>
            <w:ind w:left="-52" w:right="749"/>
            <w:jc w:val="center"/>
            <w:rPr>
              <w:rFonts w:cs="Monotype Koufi"/>
              <w:szCs w:val="36"/>
              <w:rtl/>
              <w:lang w:val="en-US" w:eastAsia="en-US"/>
            </w:rPr>
          </w:pPr>
          <w:r>
            <w:rPr>
              <w:rFonts w:cs="Monotype Koufi"/>
              <w:szCs w:val="36"/>
              <w:lang w:val="en-US" w:eastAsia="en-US"/>
            </w:rPr>
            <w:pict w14:anchorId="4ED6256F">
              <v:shape id="_x0000_i1026" type="#_x0000_t75" style="width:54pt;height:52.2pt">
                <v:imagedata r:id="rId2" o:title="old_logo_color"/>
              </v:shape>
            </w:pict>
          </w:r>
        </w:p>
      </w:tc>
    </w:tr>
  </w:tbl>
  <w:p w14:paraId="01F83F5C" w14:textId="77777777" w:rsidR="00904206" w:rsidRPr="00F37910" w:rsidRDefault="00904206" w:rsidP="00F37910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45427"/>
    <w:multiLevelType w:val="hybridMultilevel"/>
    <w:tmpl w:val="D4601260"/>
    <w:lvl w:ilvl="0" w:tplc="D4D823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F1ED3"/>
    <w:multiLevelType w:val="hybridMultilevel"/>
    <w:tmpl w:val="529C874C"/>
    <w:lvl w:ilvl="0" w:tplc="261EA17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316022"/>
    <w:multiLevelType w:val="hybridMultilevel"/>
    <w:tmpl w:val="95AC5A04"/>
    <w:lvl w:ilvl="0" w:tplc="261EA17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9702D3"/>
    <w:multiLevelType w:val="hybridMultilevel"/>
    <w:tmpl w:val="2528B646"/>
    <w:lvl w:ilvl="0" w:tplc="261EA17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872589"/>
    <w:multiLevelType w:val="hybridMultilevel"/>
    <w:tmpl w:val="55E21400"/>
    <w:lvl w:ilvl="0" w:tplc="D4D823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B90935"/>
    <w:multiLevelType w:val="hybridMultilevel"/>
    <w:tmpl w:val="628C0776"/>
    <w:lvl w:ilvl="0" w:tplc="D4D823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DC3D57"/>
    <w:multiLevelType w:val="hybridMultilevel"/>
    <w:tmpl w:val="759C5EA6"/>
    <w:lvl w:ilvl="0" w:tplc="D4D823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A708A9"/>
    <w:multiLevelType w:val="hybridMultilevel"/>
    <w:tmpl w:val="C83AFE16"/>
    <w:lvl w:ilvl="0" w:tplc="416067DC">
      <w:numFmt w:val="bullet"/>
      <w:lvlText w:val=""/>
      <w:lvlJc w:val="left"/>
      <w:pPr>
        <w:ind w:left="-265" w:hanging="360"/>
      </w:pPr>
      <w:rPr>
        <w:rFonts w:ascii="Symbol" w:eastAsia="Calibr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95" w:hanging="360"/>
      </w:pPr>
      <w:rPr>
        <w:rFonts w:ascii="Wingdings" w:hAnsi="Wingdings" w:hint="default"/>
      </w:rPr>
    </w:lvl>
  </w:abstractNum>
  <w:abstractNum w:abstractNumId="8" w15:restartNumberingAfterBreak="0">
    <w:nsid w:val="1F7C0C02"/>
    <w:multiLevelType w:val="hybridMultilevel"/>
    <w:tmpl w:val="16262A5A"/>
    <w:lvl w:ilvl="0" w:tplc="16588D5A">
      <w:start w:val="1"/>
      <w:numFmt w:val="decimal"/>
      <w:lvlText w:val="%1-"/>
      <w:lvlJc w:val="left"/>
      <w:pPr>
        <w:ind w:left="720" w:hanging="360"/>
      </w:pPr>
      <w:rPr>
        <w:rFonts w:hint="default"/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2136DA"/>
    <w:multiLevelType w:val="hybridMultilevel"/>
    <w:tmpl w:val="00DC7904"/>
    <w:lvl w:ilvl="0" w:tplc="1256F2AA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EF18A6"/>
    <w:multiLevelType w:val="hybridMultilevel"/>
    <w:tmpl w:val="EAAEDD4A"/>
    <w:lvl w:ilvl="0" w:tplc="D4D823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2B099E"/>
    <w:multiLevelType w:val="hybridMultilevel"/>
    <w:tmpl w:val="A02E8398"/>
    <w:lvl w:ilvl="0" w:tplc="79B6B1E2">
      <w:start w:val="10"/>
      <w:numFmt w:val="decimal"/>
      <w:lvlText w:val="%1-"/>
      <w:lvlJc w:val="left"/>
      <w:pPr>
        <w:ind w:left="1080" w:hanging="360"/>
      </w:pPr>
      <w:rPr>
        <w:rFonts w:hint="default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B9C3D07"/>
    <w:multiLevelType w:val="hybridMultilevel"/>
    <w:tmpl w:val="0A6E583E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C644479"/>
    <w:multiLevelType w:val="hybridMultilevel"/>
    <w:tmpl w:val="1C52DB3A"/>
    <w:lvl w:ilvl="0" w:tplc="261EA17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FB3A33"/>
    <w:multiLevelType w:val="hybridMultilevel"/>
    <w:tmpl w:val="5108F6B6"/>
    <w:lvl w:ilvl="0" w:tplc="261EA17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3C4B2F"/>
    <w:multiLevelType w:val="multilevel"/>
    <w:tmpl w:val="A3A09D3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35856450"/>
    <w:multiLevelType w:val="hybridMultilevel"/>
    <w:tmpl w:val="82C64678"/>
    <w:lvl w:ilvl="0" w:tplc="D4D823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E75F76"/>
    <w:multiLevelType w:val="hybridMultilevel"/>
    <w:tmpl w:val="8592C028"/>
    <w:lvl w:ilvl="0" w:tplc="72B4D9D2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103F0A"/>
    <w:multiLevelType w:val="hybridMultilevel"/>
    <w:tmpl w:val="614872B6"/>
    <w:lvl w:ilvl="0" w:tplc="EEE8F29E">
      <w:numFmt w:val="bullet"/>
      <w:lvlText w:val="-"/>
      <w:lvlJc w:val="left"/>
      <w:pPr>
        <w:ind w:left="720" w:hanging="360"/>
      </w:pPr>
      <w:rPr>
        <w:rFonts w:ascii="Simplified Arabic" w:eastAsia="Times New Roman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5D6C08"/>
    <w:multiLevelType w:val="hybridMultilevel"/>
    <w:tmpl w:val="6E24EDD0"/>
    <w:lvl w:ilvl="0" w:tplc="261EA17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DE1EC4"/>
    <w:multiLevelType w:val="hybridMultilevel"/>
    <w:tmpl w:val="17BCDA66"/>
    <w:lvl w:ilvl="0" w:tplc="261EA17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8A0050"/>
    <w:multiLevelType w:val="hybridMultilevel"/>
    <w:tmpl w:val="5EDECE6E"/>
    <w:lvl w:ilvl="0" w:tplc="261EA17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A95F66"/>
    <w:multiLevelType w:val="hybridMultilevel"/>
    <w:tmpl w:val="4A9E1370"/>
    <w:lvl w:ilvl="0" w:tplc="261EA17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E70F66"/>
    <w:multiLevelType w:val="hybridMultilevel"/>
    <w:tmpl w:val="62CA513C"/>
    <w:lvl w:ilvl="0" w:tplc="D4D823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B5749C"/>
    <w:multiLevelType w:val="hybridMultilevel"/>
    <w:tmpl w:val="55E21400"/>
    <w:lvl w:ilvl="0" w:tplc="D4D823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2825D3"/>
    <w:multiLevelType w:val="hybridMultilevel"/>
    <w:tmpl w:val="D5281196"/>
    <w:lvl w:ilvl="0" w:tplc="005ABAE6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176CFDDC">
      <w:start w:val="1"/>
      <w:numFmt w:val="arabicAbjad"/>
      <w:lvlText w:val="%2.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807E97"/>
    <w:multiLevelType w:val="hybridMultilevel"/>
    <w:tmpl w:val="80B88C74"/>
    <w:lvl w:ilvl="0" w:tplc="261EA17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E2771F2"/>
    <w:multiLevelType w:val="multilevel"/>
    <w:tmpl w:val="4558B462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8" w15:restartNumberingAfterBreak="0">
    <w:nsid w:val="54F452F8"/>
    <w:multiLevelType w:val="hybridMultilevel"/>
    <w:tmpl w:val="7ED2D290"/>
    <w:lvl w:ilvl="0" w:tplc="261EA17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682FCA"/>
    <w:multiLevelType w:val="hybridMultilevel"/>
    <w:tmpl w:val="233875AA"/>
    <w:lvl w:ilvl="0" w:tplc="261EA17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427DE7"/>
    <w:multiLevelType w:val="hybridMultilevel"/>
    <w:tmpl w:val="D1EE3FB2"/>
    <w:lvl w:ilvl="0" w:tplc="8A3CA9A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1A1EA8"/>
    <w:multiLevelType w:val="hybridMultilevel"/>
    <w:tmpl w:val="759C5EA6"/>
    <w:lvl w:ilvl="0" w:tplc="D4D823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883EB5"/>
    <w:multiLevelType w:val="hybridMultilevel"/>
    <w:tmpl w:val="B91CE2B6"/>
    <w:lvl w:ilvl="0" w:tplc="E74CDC5C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87A6402"/>
    <w:multiLevelType w:val="hybridMultilevel"/>
    <w:tmpl w:val="FEDA9974"/>
    <w:lvl w:ilvl="0" w:tplc="261EA17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577D80"/>
    <w:multiLevelType w:val="hybridMultilevel"/>
    <w:tmpl w:val="2B38667C"/>
    <w:lvl w:ilvl="0" w:tplc="D4D823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2856B2"/>
    <w:multiLevelType w:val="hybridMultilevel"/>
    <w:tmpl w:val="27EAC0C0"/>
    <w:lvl w:ilvl="0" w:tplc="D4D823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8C3699"/>
    <w:multiLevelType w:val="hybridMultilevel"/>
    <w:tmpl w:val="00DC7904"/>
    <w:lvl w:ilvl="0" w:tplc="1256F2AA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8D579C"/>
    <w:multiLevelType w:val="hybridMultilevel"/>
    <w:tmpl w:val="87B823B8"/>
    <w:lvl w:ilvl="0" w:tplc="8850ECCC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DE529EB"/>
    <w:multiLevelType w:val="hybridMultilevel"/>
    <w:tmpl w:val="96FE3258"/>
    <w:lvl w:ilvl="0" w:tplc="B0ECC802">
      <w:start w:val="1"/>
      <w:numFmt w:val="decimal"/>
      <w:lvlText w:val="%1-"/>
      <w:lvlJc w:val="left"/>
      <w:pPr>
        <w:ind w:left="720" w:hanging="360"/>
      </w:pPr>
      <w:rPr>
        <w:rFonts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0B04D1"/>
    <w:multiLevelType w:val="hybridMultilevel"/>
    <w:tmpl w:val="3DF8B65A"/>
    <w:lvl w:ilvl="0" w:tplc="D4D8230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52F5DBB"/>
    <w:multiLevelType w:val="hybridMultilevel"/>
    <w:tmpl w:val="2B38667C"/>
    <w:lvl w:ilvl="0" w:tplc="D4D823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493201"/>
    <w:multiLevelType w:val="hybridMultilevel"/>
    <w:tmpl w:val="82C64678"/>
    <w:lvl w:ilvl="0" w:tplc="D4D823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A9F6BCA"/>
    <w:multiLevelType w:val="hybridMultilevel"/>
    <w:tmpl w:val="DBB07B50"/>
    <w:lvl w:ilvl="0" w:tplc="261EA17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311BD1"/>
    <w:multiLevelType w:val="hybridMultilevel"/>
    <w:tmpl w:val="43E0782E"/>
    <w:lvl w:ilvl="0" w:tplc="30EC3CBC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6017692">
    <w:abstractNumId w:val="30"/>
  </w:num>
  <w:num w:numId="2" w16cid:durableId="267082072">
    <w:abstractNumId w:val="5"/>
  </w:num>
  <w:num w:numId="3" w16cid:durableId="1387488123">
    <w:abstractNumId w:val="13"/>
  </w:num>
  <w:num w:numId="4" w16cid:durableId="718171692">
    <w:abstractNumId w:val="32"/>
  </w:num>
  <w:num w:numId="5" w16cid:durableId="1737968332">
    <w:abstractNumId w:val="4"/>
  </w:num>
  <w:num w:numId="6" w16cid:durableId="839544530">
    <w:abstractNumId w:val="24"/>
  </w:num>
  <w:num w:numId="7" w16cid:durableId="1076826035">
    <w:abstractNumId w:val="20"/>
  </w:num>
  <w:num w:numId="8" w16cid:durableId="2042514335">
    <w:abstractNumId w:val="25"/>
  </w:num>
  <w:num w:numId="9" w16cid:durableId="1611234429">
    <w:abstractNumId w:val="26"/>
  </w:num>
  <w:num w:numId="10" w16cid:durableId="748888238">
    <w:abstractNumId w:val="0"/>
  </w:num>
  <w:num w:numId="11" w16cid:durableId="1576627880">
    <w:abstractNumId w:val="38"/>
  </w:num>
  <w:num w:numId="12" w16cid:durableId="1793479949">
    <w:abstractNumId w:val="29"/>
  </w:num>
  <w:num w:numId="13" w16cid:durableId="511576322">
    <w:abstractNumId w:val="10"/>
  </w:num>
  <w:num w:numId="14" w16cid:durableId="1160581666">
    <w:abstractNumId w:val="19"/>
  </w:num>
  <w:num w:numId="15" w16cid:durableId="1357342495">
    <w:abstractNumId w:val="17"/>
  </w:num>
  <w:num w:numId="16" w16cid:durableId="1426538090">
    <w:abstractNumId w:val="3"/>
  </w:num>
  <w:num w:numId="17" w16cid:durableId="727336805">
    <w:abstractNumId w:val="8"/>
  </w:num>
  <w:num w:numId="18" w16cid:durableId="564680033">
    <w:abstractNumId w:val="14"/>
  </w:num>
  <w:num w:numId="19" w16cid:durableId="559512752">
    <w:abstractNumId w:val="6"/>
  </w:num>
  <w:num w:numId="20" w16cid:durableId="854031503">
    <w:abstractNumId w:val="31"/>
  </w:num>
  <w:num w:numId="21" w16cid:durableId="1364210016">
    <w:abstractNumId w:val="21"/>
  </w:num>
  <w:num w:numId="22" w16cid:durableId="1983386511">
    <w:abstractNumId w:val="16"/>
  </w:num>
  <w:num w:numId="23" w16cid:durableId="114373957">
    <w:abstractNumId w:val="1"/>
  </w:num>
  <w:num w:numId="24" w16cid:durableId="1592003648">
    <w:abstractNumId w:val="33"/>
  </w:num>
  <w:num w:numId="25" w16cid:durableId="660083774">
    <w:abstractNumId w:val="40"/>
  </w:num>
  <w:num w:numId="26" w16cid:durableId="1113937962">
    <w:abstractNumId w:val="35"/>
  </w:num>
  <w:num w:numId="27" w16cid:durableId="515777386">
    <w:abstractNumId w:val="42"/>
  </w:num>
  <w:num w:numId="28" w16cid:durableId="1338771606">
    <w:abstractNumId w:val="28"/>
  </w:num>
  <w:num w:numId="29" w16cid:durableId="234701971">
    <w:abstractNumId w:val="23"/>
  </w:num>
  <w:num w:numId="30" w16cid:durableId="1852573006">
    <w:abstractNumId w:val="22"/>
  </w:num>
  <w:num w:numId="31" w16cid:durableId="669524400">
    <w:abstractNumId w:val="2"/>
  </w:num>
  <w:num w:numId="32" w16cid:durableId="252934425">
    <w:abstractNumId w:val="12"/>
  </w:num>
  <w:num w:numId="33" w16cid:durableId="411970399">
    <w:abstractNumId w:val="36"/>
  </w:num>
  <w:num w:numId="34" w16cid:durableId="197086324">
    <w:abstractNumId w:val="39"/>
  </w:num>
  <w:num w:numId="35" w16cid:durableId="1265456224">
    <w:abstractNumId w:val="37"/>
  </w:num>
  <w:num w:numId="36" w16cid:durableId="698817170">
    <w:abstractNumId w:val="11"/>
  </w:num>
  <w:num w:numId="37" w16cid:durableId="3481856">
    <w:abstractNumId w:val="43"/>
  </w:num>
  <w:num w:numId="38" w16cid:durableId="654797366">
    <w:abstractNumId w:val="15"/>
  </w:num>
  <w:num w:numId="39" w16cid:durableId="2019690250">
    <w:abstractNumId w:val="9"/>
  </w:num>
  <w:num w:numId="40" w16cid:durableId="775059656">
    <w:abstractNumId w:val="27"/>
  </w:num>
  <w:num w:numId="41" w16cid:durableId="1890847271">
    <w:abstractNumId w:val="34"/>
  </w:num>
  <w:num w:numId="42" w16cid:durableId="981157104">
    <w:abstractNumId w:val="41"/>
  </w:num>
  <w:num w:numId="43" w16cid:durableId="1976175028">
    <w:abstractNumId w:val="7"/>
  </w:num>
  <w:num w:numId="44" w16cid:durableId="1989700617">
    <w:abstractNumId w:val="18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E6FDC"/>
    <w:rsid w:val="00001617"/>
    <w:rsid w:val="000062BD"/>
    <w:rsid w:val="00013152"/>
    <w:rsid w:val="000136E8"/>
    <w:rsid w:val="00014C2E"/>
    <w:rsid w:val="00014C95"/>
    <w:rsid w:val="00023659"/>
    <w:rsid w:val="00024689"/>
    <w:rsid w:val="0003078E"/>
    <w:rsid w:val="00030CC8"/>
    <w:rsid w:val="00032ED4"/>
    <w:rsid w:val="000357A0"/>
    <w:rsid w:val="00043315"/>
    <w:rsid w:val="00045FAF"/>
    <w:rsid w:val="00053069"/>
    <w:rsid w:val="00054A9E"/>
    <w:rsid w:val="00061920"/>
    <w:rsid w:val="00062B3B"/>
    <w:rsid w:val="000649D4"/>
    <w:rsid w:val="000650E0"/>
    <w:rsid w:val="00066F85"/>
    <w:rsid w:val="00073437"/>
    <w:rsid w:val="000768D9"/>
    <w:rsid w:val="00077BC8"/>
    <w:rsid w:val="00081368"/>
    <w:rsid w:val="0008267B"/>
    <w:rsid w:val="00082C20"/>
    <w:rsid w:val="000844E1"/>
    <w:rsid w:val="00092B25"/>
    <w:rsid w:val="000A0199"/>
    <w:rsid w:val="000A5911"/>
    <w:rsid w:val="000B1FA2"/>
    <w:rsid w:val="000B3714"/>
    <w:rsid w:val="000B4197"/>
    <w:rsid w:val="000B7375"/>
    <w:rsid w:val="000C0279"/>
    <w:rsid w:val="000C1373"/>
    <w:rsid w:val="000C1702"/>
    <w:rsid w:val="000C2C53"/>
    <w:rsid w:val="000C3BA9"/>
    <w:rsid w:val="000C4773"/>
    <w:rsid w:val="000C4A9B"/>
    <w:rsid w:val="000C4E59"/>
    <w:rsid w:val="000D2FCA"/>
    <w:rsid w:val="000D4EC9"/>
    <w:rsid w:val="000E04AA"/>
    <w:rsid w:val="000E3A06"/>
    <w:rsid w:val="000F14C4"/>
    <w:rsid w:val="000F1571"/>
    <w:rsid w:val="000F3125"/>
    <w:rsid w:val="0010393E"/>
    <w:rsid w:val="00110718"/>
    <w:rsid w:val="0011138A"/>
    <w:rsid w:val="00112951"/>
    <w:rsid w:val="001137C4"/>
    <w:rsid w:val="001173E2"/>
    <w:rsid w:val="00123C39"/>
    <w:rsid w:val="00127A22"/>
    <w:rsid w:val="00133866"/>
    <w:rsid w:val="0013406A"/>
    <w:rsid w:val="00134A87"/>
    <w:rsid w:val="00134D92"/>
    <w:rsid w:val="001354A2"/>
    <w:rsid w:val="00135FCC"/>
    <w:rsid w:val="00150EEF"/>
    <w:rsid w:val="001521AC"/>
    <w:rsid w:val="001537AA"/>
    <w:rsid w:val="00153817"/>
    <w:rsid w:val="0015494F"/>
    <w:rsid w:val="00156989"/>
    <w:rsid w:val="00157D89"/>
    <w:rsid w:val="001610D3"/>
    <w:rsid w:val="00161528"/>
    <w:rsid w:val="00161898"/>
    <w:rsid w:val="001627B6"/>
    <w:rsid w:val="0016373B"/>
    <w:rsid w:val="00163FCE"/>
    <w:rsid w:val="00165FC8"/>
    <w:rsid w:val="001677EF"/>
    <w:rsid w:val="00170D00"/>
    <w:rsid w:val="00172EF8"/>
    <w:rsid w:val="00172F17"/>
    <w:rsid w:val="001749FC"/>
    <w:rsid w:val="00175E37"/>
    <w:rsid w:val="0018072E"/>
    <w:rsid w:val="001817D4"/>
    <w:rsid w:val="0018333F"/>
    <w:rsid w:val="00187273"/>
    <w:rsid w:val="001902F5"/>
    <w:rsid w:val="001907B8"/>
    <w:rsid w:val="00190DC2"/>
    <w:rsid w:val="00192250"/>
    <w:rsid w:val="001927FE"/>
    <w:rsid w:val="00192A3A"/>
    <w:rsid w:val="00192DBF"/>
    <w:rsid w:val="0019393C"/>
    <w:rsid w:val="00193CF4"/>
    <w:rsid w:val="00197043"/>
    <w:rsid w:val="001A0C7B"/>
    <w:rsid w:val="001A1797"/>
    <w:rsid w:val="001A7042"/>
    <w:rsid w:val="001B069B"/>
    <w:rsid w:val="001B0AB6"/>
    <w:rsid w:val="001B142B"/>
    <w:rsid w:val="001B76F4"/>
    <w:rsid w:val="001B7F9F"/>
    <w:rsid w:val="001C5DD7"/>
    <w:rsid w:val="001C6216"/>
    <w:rsid w:val="001C6883"/>
    <w:rsid w:val="001C68B5"/>
    <w:rsid w:val="001D114C"/>
    <w:rsid w:val="001D585E"/>
    <w:rsid w:val="001E0858"/>
    <w:rsid w:val="001E235B"/>
    <w:rsid w:val="001E2ED8"/>
    <w:rsid w:val="001E6008"/>
    <w:rsid w:val="001F0BE7"/>
    <w:rsid w:val="001F1DA4"/>
    <w:rsid w:val="001F6F5D"/>
    <w:rsid w:val="00203828"/>
    <w:rsid w:val="00204A3B"/>
    <w:rsid w:val="002100E8"/>
    <w:rsid w:val="00215B84"/>
    <w:rsid w:val="00216650"/>
    <w:rsid w:val="00217519"/>
    <w:rsid w:val="002256E9"/>
    <w:rsid w:val="002258BB"/>
    <w:rsid w:val="00227AE9"/>
    <w:rsid w:val="00230655"/>
    <w:rsid w:val="00230AA0"/>
    <w:rsid w:val="00243D95"/>
    <w:rsid w:val="002459F4"/>
    <w:rsid w:val="00246E5E"/>
    <w:rsid w:val="00247323"/>
    <w:rsid w:val="00251A50"/>
    <w:rsid w:val="00254F03"/>
    <w:rsid w:val="00256EB1"/>
    <w:rsid w:val="002573AE"/>
    <w:rsid w:val="00260351"/>
    <w:rsid w:val="00260855"/>
    <w:rsid w:val="00260FAE"/>
    <w:rsid w:val="0026109F"/>
    <w:rsid w:val="00264440"/>
    <w:rsid w:val="0026680B"/>
    <w:rsid w:val="00266C68"/>
    <w:rsid w:val="00267494"/>
    <w:rsid w:val="00272A3A"/>
    <w:rsid w:val="00273AAB"/>
    <w:rsid w:val="00273E71"/>
    <w:rsid w:val="00274FF9"/>
    <w:rsid w:val="0027603E"/>
    <w:rsid w:val="00276BDC"/>
    <w:rsid w:val="00282BE8"/>
    <w:rsid w:val="0028395B"/>
    <w:rsid w:val="00283A1E"/>
    <w:rsid w:val="002861C7"/>
    <w:rsid w:val="00286BED"/>
    <w:rsid w:val="00290602"/>
    <w:rsid w:val="00291525"/>
    <w:rsid w:val="00293342"/>
    <w:rsid w:val="002948C3"/>
    <w:rsid w:val="002A0053"/>
    <w:rsid w:val="002A21FE"/>
    <w:rsid w:val="002A33D1"/>
    <w:rsid w:val="002A38F1"/>
    <w:rsid w:val="002A4BEA"/>
    <w:rsid w:val="002A4D78"/>
    <w:rsid w:val="002A6183"/>
    <w:rsid w:val="002B3662"/>
    <w:rsid w:val="002B6602"/>
    <w:rsid w:val="002C7088"/>
    <w:rsid w:val="002D1CF3"/>
    <w:rsid w:val="002D62DD"/>
    <w:rsid w:val="002E18D6"/>
    <w:rsid w:val="002E558A"/>
    <w:rsid w:val="002F18B0"/>
    <w:rsid w:val="002F2779"/>
    <w:rsid w:val="002F773B"/>
    <w:rsid w:val="002F7FC7"/>
    <w:rsid w:val="00300DF1"/>
    <w:rsid w:val="00303D4C"/>
    <w:rsid w:val="00304427"/>
    <w:rsid w:val="00315926"/>
    <w:rsid w:val="003211A4"/>
    <w:rsid w:val="00322AA0"/>
    <w:rsid w:val="00326891"/>
    <w:rsid w:val="00330496"/>
    <w:rsid w:val="0033080D"/>
    <w:rsid w:val="00330A24"/>
    <w:rsid w:val="00330B3B"/>
    <w:rsid w:val="00336A84"/>
    <w:rsid w:val="00341D3C"/>
    <w:rsid w:val="003477DB"/>
    <w:rsid w:val="00353222"/>
    <w:rsid w:val="00354F17"/>
    <w:rsid w:val="00362182"/>
    <w:rsid w:val="00363C4E"/>
    <w:rsid w:val="00364BDE"/>
    <w:rsid w:val="00367B8E"/>
    <w:rsid w:val="0037085B"/>
    <w:rsid w:val="00371DA4"/>
    <w:rsid w:val="00382744"/>
    <w:rsid w:val="003834B8"/>
    <w:rsid w:val="003834D2"/>
    <w:rsid w:val="003843ED"/>
    <w:rsid w:val="00384440"/>
    <w:rsid w:val="00384F7A"/>
    <w:rsid w:val="00385D30"/>
    <w:rsid w:val="003910DC"/>
    <w:rsid w:val="00391756"/>
    <w:rsid w:val="00393B9A"/>
    <w:rsid w:val="00395466"/>
    <w:rsid w:val="00395494"/>
    <w:rsid w:val="00397643"/>
    <w:rsid w:val="003A002C"/>
    <w:rsid w:val="003A0389"/>
    <w:rsid w:val="003B265A"/>
    <w:rsid w:val="003B2CFB"/>
    <w:rsid w:val="003B69FA"/>
    <w:rsid w:val="003B745E"/>
    <w:rsid w:val="003C3931"/>
    <w:rsid w:val="003D0914"/>
    <w:rsid w:val="003D100C"/>
    <w:rsid w:val="003D585E"/>
    <w:rsid w:val="003E3FC0"/>
    <w:rsid w:val="003E5391"/>
    <w:rsid w:val="003E5E83"/>
    <w:rsid w:val="003F1421"/>
    <w:rsid w:val="003F304A"/>
    <w:rsid w:val="003F5344"/>
    <w:rsid w:val="003F733E"/>
    <w:rsid w:val="00407E8B"/>
    <w:rsid w:val="004166E6"/>
    <w:rsid w:val="00417B48"/>
    <w:rsid w:val="00431824"/>
    <w:rsid w:val="0043588D"/>
    <w:rsid w:val="00435B52"/>
    <w:rsid w:val="004400E6"/>
    <w:rsid w:val="00445AD8"/>
    <w:rsid w:val="004468DB"/>
    <w:rsid w:val="004470B7"/>
    <w:rsid w:val="00447673"/>
    <w:rsid w:val="004501B3"/>
    <w:rsid w:val="004535D5"/>
    <w:rsid w:val="00456C48"/>
    <w:rsid w:val="00460B21"/>
    <w:rsid w:val="004714ED"/>
    <w:rsid w:val="004929B3"/>
    <w:rsid w:val="00493867"/>
    <w:rsid w:val="00494812"/>
    <w:rsid w:val="00496B79"/>
    <w:rsid w:val="004A398E"/>
    <w:rsid w:val="004B02DE"/>
    <w:rsid w:val="004B1F14"/>
    <w:rsid w:val="004B34CA"/>
    <w:rsid w:val="004B35EE"/>
    <w:rsid w:val="004B52D6"/>
    <w:rsid w:val="004B591C"/>
    <w:rsid w:val="004B608C"/>
    <w:rsid w:val="004C2731"/>
    <w:rsid w:val="004C2F99"/>
    <w:rsid w:val="004C4227"/>
    <w:rsid w:val="004C42A0"/>
    <w:rsid w:val="004D1E21"/>
    <w:rsid w:val="004D61E9"/>
    <w:rsid w:val="004E443A"/>
    <w:rsid w:val="004E6881"/>
    <w:rsid w:val="004F012D"/>
    <w:rsid w:val="004F1DC8"/>
    <w:rsid w:val="004F36D0"/>
    <w:rsid w:val="004F7D1C"/>
    <w:rsid w:val="005014FB"/>
    <w:rsid w:val="005112D4"/>
    <w:rsid w:val="0051139C"/>
    <w:rsid w:val="00511FC2"/>
    <w:rsid w:val="00514C55"/>
    <w:rsid w:val="00516212"/>
    <w:rsid w:val="0051643F"/>
    <w:rsid w:val="00521415"/>
    <w:rsid w:val="005214F5"/>
    <w:rsid w:val="00521F0F"/>
    <w:rsid w:val="00522ADA"/>
    <w:rsid w:val="0052402D"/>
    <w:rsid w:val="005247B3"/>
    <w:rsid w:val="00525B99"/>
    <w:rsid w:val="00526933"/>
    <w:rsid w:val="00533CCA"/>
    <w:rsid w:val="005355B6"/>
    <w:rsid w:val="00536700"/>
    <w:rsid w:val="0053716A"/>
    <w:rsid w:val="005414E9"/>
    <w:rsid w:val="00543859"/>
    <w:rsid w:val="00546F45"/>
    <w:rsid w:val="00551879"/>
    <w:rsid w:val="00552EA0"/>
    <w:rsid w:val="0055311A"/>
    <w:rsid w:val="00554B89"/>
    <w:rsid w:val="00564288"/>
    <w:rsid w:val="0056515C"/>
    <w:rsid w:val="00570BF3"/>
    <w:rsid w:val="00571906"/>
    <w:rsid w:val="00572EE6"/>
    <w:rsid w:val="005730F4"/>
    <w:rsid w:val="005763B5"/>
    <w:rsid w:val="00576561"/>
    <w:rsid w:val="00576A53"/>
    <w:rsid w:val="00582314"/>
    <w:rsid w:val="00590739"/>
    <w:rsid w:val="00590A7C"/>
    <w:rsid w:val="0059117F"/>
    <w:rsid w:val="005919E1"/>
    <w:rsid w:val="00593D35"/>
    <w:rsid w:val="00594241"/>
    <w:rsid w:val="0059541A"/>
    <w:rsid w:val="005A02DE"/>
    <w:rsid w:val="005A1E57"/>
    <w:rsid w:val="005A3E15"/>
    <w:rsid w:val="005A4F64"/>
    <w:rsid w:val="005A53A1"/>
    <w:rsid w:val="005B1C4C"/>
    <w:rsid w:val="005B2984"/>
    <w:rsid w:val="005B2C3D"/>
    <w:rsid w:val="005B3885"/>
    <w:rsid w:val="005B4872"/>
    <w:rsid w:val="005B55CD"/>
    <w:rsid w:val="005C0D06"/>
    <w:rsid w:val="005C12E9"/>
    <w:rsid w:val="005C4CE0"/>
    <w:rsid w:val="005C505F"/>
    <w:rsid w:val="005D3744"/>
    <w:rsid w:val="005D6385"/>
    <w:rsid w:val="005D65AF"/>
    <w:rsid w:val="005E0288"/>
    <w:rsid w:val="005E5225"/>
    <w:rsid w:val="005E6B78"/>
    <w:rsid w:val="005E7233"/>
    <w:rsid w:val="005F0999"/>
    <w:rsid w:val="005F2250"/>
    <w:rsid w:val="005F2A11"/>
    <w:rsid w:val="005F56C0"/>
    <w:rsid w:val="005F6C60"/>
    <w:rsid w:val="00600739"/>
    <w:rsid w:val="006037E3"/>
    <w:rsid w:val="00605283"/>
    <w:rsid w:val="00605628"/>
    <w:rsid w:val="0060690E"/>
    <w:rsid w:val="00607E59"/>
    <w:rsid w:val="0061231C"/>
    <w:rsid w:val="00614CA2"/>
    <w:rsid w:val="00623C01"/>
    <w:rsid w:val="0062543A"/>
    <w:rsid w:val="00626113"/>
    <w:rsid w:val="00631219"/>
    <w:rsid w:val="006347BC"/>
    <w:rsid w:val="00634FA8"/>
    <w:rsid w:val="00636F24"/>
    <w:rsid w:val="00637302"/>
    <w:rsid w:val="00644772"/>
    <w:rsid w:val="0065214C"/>
    <w:rsid w:val="00652E8C"/>
    <w:rsid w:val="00652F87"/>
    <w:rsid w:val="00654035"/>
    <w:rsid w:val="00661315"/>
    <w:rsid w:val="00662F22"/>
    <w:rsid w:val="00664B81"/>
    <w:rsid w:val="00667B5E"/>
    <w:rsid w:val="00674793"/>
    <w:rsid w:val="00675144"/>
    <w:rsid w:val="00675795"/>
    <w:rsid w:val="0067620F"/>
    <w:rsid w:val="00681CAC"/>
    <w:rsid w:val="006826DB"/>
    <w:rsid w:val="00682B3B"/>
    <w:rsid w:val="00683782"/>
    <w:rsid w:val="00690E21"/>
    <w:rsid w:val="00692E83"/>
    <w:rsid w:val="00693B17"/>
    <w:rsid w:val="006943AD"/>
    <w:rsid w:val="006A0C8E"/>
    <w:rsid w:val="006A172D"/>
    <w:rsid w:val="006A3D96"/>
    <w:rsid w:val="006A5FEC"/>
    <w:rsid w:val="006A77DC"/>
    <w:rsid w:val="006B0549"/>
    <w:rsid w:val="006B097F"/>
    <w:rsid w:val="006B2178"/>
    <w:rsid w:val="006B29E6"/>
    <w:rsid w:val="006B4AED"/>
    <w:rsid w:val="006B5283"/>
    <w:rsid w:val="006B59BE"/>
    <w:rsid w:val="006B7BF3"/>
    <w:rsid w:val="006C1910"/>
    <w:rsid w:val="006C4797"/>
    <w:rsid w:val="006C4E60"/>
    <w:rsid w:val="006C6F9B"/>
    <w:rsid w:val="006C7D0D"/>
    <w:rsid w:val="006D2BC4"/>
    <w:rsid w:val="006D31D0"/>
    <w:rsid w:val="006D36B9"/>
    <w:rsid w:val="006D6C38"/>
    <w:rsid w:val="006D797B"/>
    <w:rsid w:val="006E37D9"/>
    <w:rsid w:val="006E5EBC"/>
    <w:rsid w:val="006E75C3"/>
    <w:rsid w:val="006F1438"/>
    <w:rsid w:val="006F21E3"/>
    <w:rsid w:val="006F25DD"/>
    <w:rsid w:val="006F27AA"/>
    <w:rsid w:val="006F2887"/>
    <w:rsid w:val="006F7523"/>
    <w:rsid w:val="0070149B"/>
    <w:rsid w:val="00702FC1"/>
    <w:rsid w:val="0070417F"/>
    <w:rsid w:val="007046B7"/>
    <w:rsid w:val="00714BFB"/>
    <w:rsid w:val="00714D39"/>
    <w:rsid w:val="00716C58"/>
    <w:rsid w:val="00721704"/>
    <w:rsid w:val="00721A1A"/>
    <w:rsid w:val="00722207"/>
    <w:rsid w:val="00724EE1"/>
    <w:rsid w:val="0072532E"/>
    <w:rsid w:val="00730A9C"/>
    <w:rsid w:val="00732742"/>
    <w:rsid w:val="007339C8"/>
    <w:rsid w:val="00736260"/>
    <w:rsid w:val="00744000"/>
    <w:rsid w:val="007460C1"/>
    <w:rsid w:val="0075018C"/>
    <w:rsid w:val="00750AAD"/>
    <w:rsid w:val="007549A3"/>
    <w:rsid w:val="00755E98"/>
    <w:rsid w:val="00764B1E"/>
    <w:rsid w:val="00766538"/>
    <w:rsid w:val="007667D8"/>
    <w:rsid w:val="00771372"/>
    <w:rsid w:val="007737BC"/>
    <w:rsid w:val="00773C6F"/>
    <w:rsid w:val="00777BF0"/>
    <w:rsid w:val="00780310"/>
    <w:rsid w:val="00782146"/>
    <w:rsid w:val="00782CB5"/>
    <w:rsid w:val="00791101"/>
    <w:rsid w:val="00792612"/>
    <w:rsid w:val="007A1106"/>
    <w:rsid w:val="007A5973"/>
    <w:rsid w:val="007A6575"/>
    <w:rsid w:val="007C13D2"/>
    <w:rsid w:val="007C329B"/>
    <w:rsid w:val="007C35FC"/>
    <w:rsid w:val="007C4045"/>
    <w:rsid w:val="007C49D6"/>
    <w:rsid w:val="007C7B51"/>
    <w:rsid w:val="007D2AE9"/>
    <w:rsid w:val="007D3E93"/>
    <w:rsid w:val="007E005A"/>
    <w:rsid w:val="007E4D3A"/>
    <w:rsid w:val="007E5B25"/>
    <w:rsid w:val="007E61DD"/>
    <w:rsid w:val="007E7CE2"/>
    <w:rsid w:val="007E7CF9"/>
    <w:rsid w:val="007F3B76"/>
    <w:rsid w:val="007F3D31"/>
    <w:rsid w:val="007F4186"/>
    <w:rsid w:val="008009FC"/>
    <w:rsid w:val="0080105C"/>
    <w:rsid w:val="008024D5"/>
    <w:rsid w:val="008031A0"/>
    <w:rsid w:val="00806444"/>
    <w:rsid w:val="00806948"/>
    <w:rsid w:val="008071C0"/>
    <w:rsid w:val="008101BD"/>
    <w:rsid w:val="00810755"/>
    <w:rsid w:val="00811181"/>
    <w:rsid w:val="00811932"/>
    <w:rsid w:val="00814AFA"/>
    <w:rsid w:val="00814C4A"/>
    <w:rsid w:val="008177E6"/>
    <w:rsid w:val="00821F0F"/>
    <w:rsid w:val="0082247E"/>
    <w:rsid w:val="008246DC"/>
    <w:rsid w:val="008258F0"/>
    <w:rsid w:val="00833685"/>
    <w:rsid w:val="00836088"/>
    <w:rsid w:val="00840B6C"/>
    <w:rsid w:val="008411FF"/>
    <w:rsid w:val="00841709"/>
    <w:rsid w:val="0084269F"/>
    <w:rsid w:val="00846CC6"/>
    <w:rsid w:val="00850953"/>
    <w:rsid w:val="0085282D"/>
    <w:rsid w:val="00852C90"/>
    <w:rsid w:val="008561D2"/>
    <w:rsid w:val="0086173B"/>
    <w:rsid w:val="00863DD8"/>
    <w:rsid w:val="00872AE1"/>
    <w:rsid w:val="00873A43"/>
    <w:rsid w:val="00874708"/>
    <w:rsid w:val="008756FE"/>
    <w:rsid w:val="008801C1"/>
    <w:rsid w:val="00885103"/>
    <w:rsid w:val="0089026D"/>
    <w:rsid w:val="008911BA"/>
    <w:rsid w:val="00895731"/>
    <w:rsid w:val="008A4E75"/>
    <w:rsid w:val="008A5227"/>
    <w:rsid w:val="008A6CA6"/>
    <w:rsid w:val="008A7D9D"/>
    <w:rsid w:val="008B47AA"/>
    <w:rsid w:val="008B735E"/>
    <w:rsid w:val="008B7754"/>
    <w:rsid w:val="008C1C37"/>
    <w:rsid w:val="008C4C43"/>
    <w:rsid w:val="008C530B"/>
    <w:rsid w:val="008C6282"/>
    <w:rsid w:val="008D0A96"/>
    <w:rsid w:val="008D1F3B"/>
    <w:rsid w:val="008D5080"/>
    <w:rsid w:val="008D7547"/>
    <w:rsid w:val="008E02A9"/>
    <w:rsid w:val="008E5100"/>
    <w:rsid w:val="008E6FAB"/>
    <w:rsid w:val="008F16B6"/>
    <w:rsid w:val="008F3F5B"/>
    <w:rsid w:val="008F44C4"/>
    <w:rsid w:val="008F48FD"/>
    <w:rsid w:val="008F49D8"/>
    <w:rsid w:val="008F5943"/>
    <w:rsid w:val="008F69EA"/>
    <w:rsid w:val="008F6DDB"/>
    <w:rsid w:val="00903884"/>
    <w:rsid w:val="00904206"/>
    <w:rsid w:val="009064BE"/>
    <w:rsid w:val="00906EAE"/>
    <w:rsid w:val="0090739F"/>
    <w:rsid w:val="00907A9F"/>
    <w:rsid w:val="0091062B"/>
    <w:rsid w:val="00916D6F"/>
    <w:rsid w:val="00921078"/>
    <w:rsid w:val="00921838"/>
    <w:rsid w:val="0092184A"/>
    <w:rsid w:val="009241FD"/>
    <w:rsid w:val="00925D21"/>
    <w:rsid w:val="009340DA"/>
    <w:rsid w:val="00940BD9"/>
    <w:rsid w:val="00947ECF"/>
    <w:rsid w:val="009507BE"/>
    <w:rsid w:val="0095242A"/>
    <w:rsid w:val="0095314A"/>
    <w:rsid w:val="009537D4"/>
    <w:rsid w:val="00960B51"/>
    <w:rsid w:val="009613CF"/>
    <w:rsid w:val="00961D47"/>
    <w:rsid w:val="00962209"/>
    <w:rsid w:val="009637E8"/>
    <w:rsid w:val="00965958"/>
    <w:rsid w:val="00971F3D"/>
    <w:rsid w:val="00972474"/>
    <w:rsid w:val="00972864"/>
    <w:rsid w:val="0097782D"/>
    <w:rsid w:val="0097787E"/>
    <w:rsid w:val="009814A7"/>
    <w:rsid w:val="0098152F"/>
    <w:rsid w:val="009817CA"/>
    <w:rsid w:val="00985459"/>
    <w:rsid w:val="00987218"/>
    <w:rsid w:val="00987977"/>
    <w:rsid w:val="00992070"/>
    <w:rsid w:val="00994613"/>
    <w:rsid w:val="0099514F"/>
    <w:rsid w:val="009A0230"/>
    <w:rsid w:val="009A1B62"/>
    <w:rsid w:val="009A210C"/>
    <w:rsid w:val="009A2140"/>
    <w:rsid w:val="009A4577"/>
    <w:rsid w:val="009A5B45"/>
    <w:rsid w:val="009B1695"/>
    <w:rsid w:val="009B1A04"/>
    <w:rsid w:val="009B28DD"/>
    <w:rsid w:val="009B658D"/>
    <w:rsid w:val="009B775F"/>
    <w:rsid w:val="009B79F9"/>
    <w:rsid w:val="009B7B24"/>
    <w:rsid w:val="009C036A"/>
    <w:rsid w:val="009C0C9F"/>
    <w:rsid w:val="009C429E"/>
    <w:rsid w:val="009C6691"/>
    <w:rsid w:val="009D0A67"/>
    <w:rsid w:val="009D1586"/>
    <w:rsid w:val="009D4678"/>
    <w:rsid w:val="009E2DB5"/>
    <w:rsid w:val="009F0A18"/>
    <w:rsid w:val="009F3E6C"/>
    <w:rsid w:val="009F5AA2"/>
    <w:rsid w:val="00A04E19"/>
    <w:rsid w:val="00A05BEE"/>
    <w:rsid w:val="00A109DA"/>
    <w:rsid w:val="00A12333"/>
    <w:rsid w:val="00A15E61"/>
    <w:rsid w:val="00A16057"/>
    <w:rsid w:val="00A16435"/>
    <w:rsid w:val="00A16D7E"/>
    <w:rsid w:val="00A1700B"/>
    <w:rsid w:val="00A17F68"/>
    <w:rsid w:val="00A2063E"/>
    <w:rsid w:val="00A235C8"/>
    <w:rsid w:val="00A24740"/>
    <w:rsid w:val="00A304A3"/>
    <w:rsid w:val="00A31DFF"/>
    <w:rsid w:val="00A3400D"/>
    <w:rsid w:val="00A34927"/>
    <w:rsid w:val="00A36C3B"/>
    <w:rsid w:val="00A371D1"/>
    <w:rsid w:val="00A40633"/>
    <w:rsid w:val="00A40E85"/>
    <w:rsid w:val="00A45E22"/>
    <w:rsid w:val="00A512DD"/>
    <w:rsid w:val="00A5334D"/>
    <w:rsid w:val="00A543C3"/>
    <w:rsid w:val="00A54566"/>
    <w:rsid w:val="00A62BF6"/>
    <w:rsid w:val="00A62DBB"/>
    <w:rsid w:val="00A64A12"/>
    <w:rsid w:val="00A66BDD"/>
    <w:rsid w:val="00A67840"/>
    <w:rsid w:val="00A8385D"/>
    <w:rsid w:val="00A83CA7"/>
    <w:rsid w:val="00A84D00"/>
    <w:rsid w:val="00A86A99"/>
    <w:rsid w:val="00A86CE9"/>
    <w:rsid w:val="00A86E95"/>
    <w:rsid w:val="00A91967"/>
    <w:rsid w:val="00A96395"/>
    <w:rsid w:val="00A96ABB"/>
    <w:rsid w:val="00A97A82"/>
    <w:rsid w:val="00AA1E8A"/>
    <w:rsid w:val="00AB3642"/>
    <w:rsid w:val="00AB57C5"/>
    <w:rsid w:val="00AB72CE"/>
    <w:rsid w:val="00AC1BF9"/>
    <w:rsid w:val="00AC33E0"/>
    <w:rsid w:val="00AD0C66"/>
    <w:rsid w:val="00AD532C"/>
    <w:rsid w:val="00AD6A60"/>
    <w:rsid w:val="00AE20F8"/>
    <w:rsid w:val="00AE575F"/>
    <w:rsid w:val="00AE78D8"/>
    <w:rsid w:val="00AF3C81"/>
    <w:rsid w:val="00AF5274"/>
    <w:rsid w:val="00AF5BD0"/>
    <w:rsid w:val="00B00EAF"/>
    <w:rsid w:val="00B04EB3"/>
    <w:rsid w:val="00B0560F"/>
    <w:rsid w:val="00B10858"/>
    <w:rsid w:val="00B21F2B"/>
    <w:rsid w:val="00B236C1"/>
    <w:rsid w:val="00B2399B"/>
    <w:rsid w:val="00B267C1"/>
    <w:rsid w:val="00B2767D"/>
    <w:rsid w:val="00B278C6"/>
    <w:rsid w:val="00B27DF2"/>
    <w:rsid w:val="00B30086"/>
    <w:rsid w:val="00B3138D"/>
    <w:rsid w:val="00B31938"/>
    <w:rsid w:val="00B32998"/>
    <w:rsid w:val="00B359C4"/>
    <w:rsid w:val="00B3695B"/>
    <w:rsid w:val="00B3730B"/>
    <w:rsid w:val="00B43AB7"/>
    <w:rsid w:val="00B44262"/>
    <w:rsid w:val="00B46DF0"/>
    <w:rsid w:val="00B4773B"/>
    <w:rsid w:val="00B520AC"/>
    <w:rsid w:val="00B555AF"/>
    <w:rsid w:val="00B617E4"/>
    <w:rsid w:val="00B7188C"/>
    <w:rsid w:val="00B74492"/>
    <w:rsid w:val="00B7484B"/>
    <w:rsid w:val="00B778B6"/>
    <w:rsid w:val="00B83FBB"/>
    <w:rsid w:val="00B8435D"/>
    <w:rsid w:val="00B87214"/>
    <w:rsid w:val="00B90FD6"/>
    <w:rsid w:val="00B91AC6"/>
    <w:rsid w:val="00BA7618"/>
    <w:rsid w:val="00BB2BC9"/>
    <w:rsid w:val="00BC3665"/>
    <w:rsid w:val="00BC6056"/>
    <w:rsid w:val="00BC7B93"/>
    <w:rsid w:val="00BD3EC5"/>
    <w:rsid w:val="00BD40CD"/>
    <w:rsid w:val="00BE1065"/>
    <w:rsid w:val="00BE24CC"/>
    <w:rsid w:val="00BE2E1A"/>
    <w:rsid w:val="00BF2FE6"/>
    <w:rsid w:val="00BF4440"/>
    <w:rsid w:val="00BF56F6"/>
    <w:rsid w:val="00BF7EFB"/>
    <w:rsid w:val="00C00F5C"/>
    <w:rsid w:val="00C100F8"/>
    <w:rsid w:val="00C114C0"/>
    <w:rsid w:val="00C1445B"/>
    <w:rsid w:val="00C15349"/>
    <w:rsid w:val="00C1749C"/>
    <w:rsid w:val="00C20AD3"/>
    <w:rsid w:val="00C243DD"/>
    <w:rsid w:val="00C251D2"/>
    <w:rsid w:val="00C32ACA"/>
    <w:rsid w:val="00C33EA9"/>
    <w:rsid w:val="00C362EC"/>
    <w:rsid w:val="00C375D7"/>
    <w:rsid w:val="00C432E7"/>
    <w:rsid w:val="00C46EF6"/>
    <w:rsid w:val="00C51838"/>
    <w:rsid w:val="00C53D57"/>
    <w:rsid w:val="00C5441B"/>
    <w:rsid w:val="00C54EC0"/>
    <w:rsid w:val="00C56F90"/>
    <w:rsid w:val="00C57051"/>
    <w:rsid w:val="00C57C3B"/>
    <w:rsid w:val="00C63595"/>
    <w:rsid w:val="00C65AEC"/>
    <w:rsid w:val="00C70430"/>
    <w:rsid w:val="00C70F07"/>
    <w:rsid w:val="00C75B51"/>
    <w:rsid w:val="00C764D0"/>
    <w:rsid w:val="00C9313C"/>
    <w:rsid w:val="00C953B4"/>
    <w:rsid w:val="00C96E5A"/>
    <w:rsid w:val="00CA6665"/>
    <w:rsid w:val="00CA692C"/>
    <w:rsid w:val="00CA77C2"/>
    <w:rsid w:val="00CB0393"/>
    <w:rsid w:val="00CB3928"/>
    <w:rsid w:val="00CB4783"/>
    <w:rsid w:val="00CB607A"/>
    <w:rsid w:val="00CB65A4"/>
    <w:rsid w:val="00CB78E4"/>
    <w:rsid w:val="00CC1609"/>
    <w:rsid w:val="00CC1D38"/>
    <w:rsid w:val="00CC2946"/>
    <w:rsid w:val="00CC707E"/>
    <w:rsid w:val="00CD1C85"/>
    <w:rsid w:val="00CD5D78"/>
    <w:rsid w:val="00CD6C01"/>
    <w:rsid w:val="00CE3B7C"/>
    <w:rsid w:val="00CE706D"/>
    <w:rsid w:val="00CF2AFF"/>
    <w:rsid w:val="00CF48E1"/>
    <w:rsid w:val="00CF7C0B"/>
    <w:rsid w:val="00D01B8B"/>
    <w:rsid w:val="00D035E5"/>
    <w:rsid w:val="00D06281"/>
    <w:rsid w:val="00D104FF"/>
    <w:rsid w:val="00D11873"/>
    <w:rsid w:val="00D12995"/>
    <w:rsid w:val="00D12C3F"/>
    <w:rsid w:val="00D149AA"/>
    <w:rsid w:val="00D16D35"/>
    <w:rsid w:val="00D16D36"/>
    <w:rsid w:val="00D20934"/>
    <w:rsid w:val="00D2289C"/>
    <w:rsid w:val="00D24533"/>
    <w:rsid w:val="00D26DB7"/>
    <w:rsid w:val="00D36B92"/>
    <w:rsid w:val="00D37CCC"/>
    <w:rsid w:val="00D42ACC"/>
    <w:rsid w:val="00D50AC7"/>
    <w:rsid w:val="00D55335"/>
    <w:rsid w:val="00D6227B"/>
    <w:rsid w:val="00D6622D"/>
    <w:rsid w:val="00D6725A"/>
    <w:rsid w:val="00D7777A"/>
    <w:rsid w:val="00D8073F"/>
    <w:rsid w:val="00D822A8"/>
    <w:rsid w:val="00D83A3C"/>
    <w:rsid w:val="00D87436"/>
    <w:rsid w:val="00D876FE"/>
    <w:rsid w:val="00D90131"/>
    <w:rsid w:val="00D93874"/>
    <w:rsid w:val="00D95837"/>
    <w:rsid w:val="00DA0AB1"/>
    <w:rsid w:val="00DC0107"/>
    <w:rsid w:val="00DC3D01"/>
    <w:rsid w:val="00DC638C"/>
    <w:rsid w:val="00DC68B9"/>
    <w:rsid w:val="00DD2427"/>
    <w:rsid w:val="00DD482B"/>
    <w:rsid w:val="00DD515C"/>
    <w:rsid w:val="00DD5936"/>
    <w:rsid w:val="00DD79E7"/>
    <w:rsid w:val="00DE164F"/>
    <w:rsid w:val="00DE1A05"/>
    <w:rsid w:val="00DE2EA2"/>
    <w:rsid w:val="00DE6467"/>
    <w:rsid w:val="00DE6BA8"/>
    <w:rsid w:val="00DE7A5E"/>
    <w:rsid w:val="00DE7DAC"/>
    <w:rsid w:val="00DF07A4"/>
    <w:rsid w:val="00DF24EC"/>
    <w:rsid w:val="00DF5221"/>
    <w:rsid w:val="00E00A8F"/>
    <w:rsid w:val="00E06B01"/>
    <w:rsid w:val="00E10024"/>
    <w:rsid w:val="00E10254"/>
    <w:rsid w:val="00E11FCC"/>
    <w:rsid w:val="00E12354"/>
    <w:rsid w:val="00E130AA"/>
    <w:rsid w:val="00E1590C"/>
    <w:rsid w:val="00E26A50"/>
    <w:rsid w:val="00E32EFC"/>
    <w:rsid w:val="00E32FC5"/>
    <w:rsid w:val="00E3470D"/>
    <w:rsid w:val="00E418A3"/>
    <w:rsid w:val="00E42F33"/>
    <w:rsid w:val="00E4359D"/>
    <w:rsid w:val="00E46D3A"/>
    <w:rsid w:val="00E475A0"/>
    <w:rsid w:val="00E51E79"/>
    <w:rsid w:val="00E521AB"/>
    <w:rsid w:val="00E55438"/>
    <w:rsid w:val="00E6329B"/>
    <w:rsid w:val="00E63D27"/>
    <w:rsid w:val="00E63E4B"/>
    <w:rsid w:val="00E676CE"/>
    <w:rsid w:val="00E71729"/>
    <w:rsid w:val="00E71E89"/>
    <w:rsid w:val="00E74B20"/>
    <w:rsid w:val="00E80D5F"/>
    <w:rsid w:val="00E80D61"/>
    <w:rsid w:val="00E83D6E"/>
    <w:rsid w:val="00E8639C"/>
    <w:rsid w:val="00E86FBA"/>
    <w:rsid w:val="00E970D7"/>
    <w:rsid w:val="00EA175E"/>
    <w:rsid w:val="00EA55AE"/>
    <w:rsid w:val="00EA62F3"/>
    <w:rsid w:val="00EA6DC1"/>
    <w:rsid w:val="00EA7674"/>
    <w:rsid w:val="00EB43C9"/>
    <w:rsid w:val="00EB4AA8"/>
    <w:rsid w:val="00EB5611"/>
    <w:rsid w:val="00EB5C34"/>
    <w:rsid w:val="00EB6DDB"/>
    <w:rsid w:val="00EB7F8E"/>
    <w:rsid w:val="00EC00B8"/>
    <w:rsid w:val="00EC0D1A"/>
    <w:rsid w:val="00EC1638"/>
    <w:rsid w:val="00ED2CF3"/>
    <w:rsid w:val="00EE0C2D"/>
    <w:rsid w:val="00EE3555"/>
    <w:rsid w:val="00EE6FDC"/>
    <w:rsid w:val="00EE7DB9"/>
    <w:rsid w:val="00EE7E49"/>
    <w:rsid w:val="00EF2807"/>
    <w:rsid w:val="00EF7501"/>
    <w:rsid w:val="00F00FDF"/>
    <w:rsid w:val="00F02813"/>
    <w:rsid w:val="00F06BEB"/>
    <w:rsid w:val="00F12325"/>
    <w:rsid w:val="00F12A68"/>
    <w:rsid w:val="00F12BC2"/>
    <w:rsid w:val="00F21AA9"/>
    <w:rsid w:val="00F21F5E"/>
    <w:rsid w:val="00F21FE1"/>
    <w:rsid w:val="00F24C90"/>
    <w:rsid w:val="00F26D62"/>
    <w:rsid w:val="00F271BE"/>
    <w:rsid w:val="00F31BF5"/>
    <w:rsid w:val="00F335B8"/>
    <w:rsid w:val="00F345BD"/>
    <w:rsid w:val="00F36C6B"/>
    <w:rsid w:val="00F37910"/>
    <w:rsid w:val="00F37A04"/>
    <w:rsid w:val="00F42A3C"/>
    <w:rsid w:val="00F47F7E"/>
    <w:rsid w:val="00F503BF"/>
    <w:rsid w:val="00F535C0"/>
    <w:rsid w:val="00F57025"/>
    <w:rsid w:val="00F57760"/>
    <w:rsid w:val="00F57A87"/>
    <w:rsid w:val="00F60AEF"/>
    <w:rsid w:val="00F61D68"/>
    <w:rsid w:val="00F62D97"/>
    <w:rsid w:val="00F64441"/>
    <w:rsid w:val="00F67656"/>
    <w:rsid w:val="00F74A17"/>
    <w:rsid w:val="00F75921"/>
    <w:rsid w:val="00F83DFD"/>
    <w:rsid w:val="00F91D3A"/>
    <w:rsid w:val="00F967F3"/>
    <w:rsid w:val="00FA1A0F"/>
    <w:rsid w:val="00FA42D3"/>
    <w:rsid w:val="00FA5FA4"/>
    <w:rsid w:val="00FA64CE"/>
    <w:rsid w:val="00FA7579"/>
    <w:rsid w:val="00FB7CA3"/>
    <w:rsid w:val="00FC081B"/>
    <w:rsid w:val="00FC134F"/>
    <w:rsid w:val="00FC1B5F"/>
    <w:rsid w:val="00FC2D28"/>
    <w:rsid w:val="00FC56ED"/>
    <w:rsid w:val="00FD032A"/>
    <w:rsid w:val="00FD1196"/>
    <w:rsid w:val="00FD223A"/>
    <w:rsid w:val="00FD4559"/>
    <w:rsid w:val="00FD4841"/>
    <w:rsid w:val="00FD6B0B"/>
    <w:rsid w:val="00FD7A27"/>
    <w:rsid w:val="00FE01D9"/>
    <w:rsid w:val="00FE0AAB"/>
    <w:rsid w:val="00FE46AB"/>
    <w:rsid w:val="00FE734E"/>
    <w:rsid w:val="00FF1216"/>
    <w:rsid w:val="00FF4376"/>
    <w:rsid w:val="00FF484C"/>
    <w:rsid w:val="00FF7787"/>
    <w:rsid w:val="00FF7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26E15DB"/>
  <w15:chartTrackingRefBased/>
  <w15:docId w15:val="{501553EB-3128-4809-8D78-519015DED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654035"/>
    <w:pPr>
      <w:keepNext/>
      <w:bidi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7549A3"/>
    <w:pPr>
      <w:keepNext/>
      <w:widowControl w:val="0"/>
      <w:spacing w:before="120"/>
      <w:jc w:val="lowKashida"/>
      <w:outlineLvl w:val="1"/>
    </w:pPr>
    <w:rPr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cxmsolistparagraph">
    <w:name w:val="ecxmsolistparagraph"/>
    <w:basedOn w:val="Normal"/>
    <w:rsid w:val="00D6227B"/>
    <w:pPr>
      <w:spacing w:after="324"/>
    </w:pPr>
  </w:style>
  <w:style w:type="table" w:styleId="TableGrid">
    <w:name w:val="Table Grid"/>
    <w:basedOn w:val="TableNormal"/>
    <w:uiPriority w:val="59"/>
    <w:rsid w:val="00D622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6E37D9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6E37D9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6E37D9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6E37D9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4A398E"/>
    <w:pPr>
      <w:ind w:left="720"/>
      <w:contextualSpacing/>
    </w:pPr>
  </w:style>
  <w:style w:type="character" w:customStyle="1" w:styleId="highlightedsearchterm">
    <w:name w:val="highlightedsearchterm"/>
    <w:rsid w:val="004A398E"/>
  </w:style>
  <w:style w:type="character" w:customStyle="1" w:styleId="hps">
    <w:name w:val="hps"/>
    <w:uiPriority w:val="99"/>
    <w:rsid w:val="00FC081B"/>
    <w:rPr>
      <w:rFonts w:cs="Times New Roman"/>
    </w:rPr>
  </w:style>
  <w:style w:type="character" w:customStyle="1" w:styleId="tlid-translation">
    <w:name w:val="tlid-translation"/>
    <w:rsid w:val="00833685"/>
  </w:style>
  <w:style w:type="paragraph" w:styleId="NormalWeb">
    <w:name w:val="Normal (Web)"/>
    <w:basedOn w:val="Normal"/>
    <w:uiPriority w:val="99"/>
    <w:unhideWhenUsed/>
    <w:rsid w:val="007C329B"/>
    <w:pPr>
      <w:spacing w:before="100" w:beforeAutospacing="1" w:after="100" w:afterAutospacing="1"/>
    </w:pPr>
  </w:style>
  <w:style w:type="character" w:styleId="Strong">
    <w:name w:val="Strong"/>
    <w:qFormat/>
    <w:rsid w:val="007C329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C32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7C329B"/>
    <w:rPr>
      <w:rFonts w:ascii="Courier New" w:hAnsi="Courier New" w:cs="Courier New"/>
      <w:lang w:val="en-US" w:eastAsia="en-US"/>
    </w:rPr>
  </w:style>
  <w:style w:type="character" w:customStyle="1" w:styleId="Heading2Char">
    <w:name w:val="Heading 2 Char"/>
    <w:link w:val="Heading2"/>
    <w:rsid w:val="007549A3"/>
    <w:rPr>
      <w:rFonts w:cs="Traditional Arabic"/>
      <w:sz w:val="26"/>
      <w:szCs w:val="26"/>
      <w:lang w:val="en-US" w:eastAsia="en-US"/>
    </w:rPr>
  </w:style>
  <w:style w:type="paragraph" w:customStyle="1" w:styleId="menuhead">
    <w:name w:val="menu_head"/>
    <w:basedOn w:val="Normal"/>
    <w:rsid w:val="007549A3"/>
    <w:pPr>
      <w:spacing w:before="100" w:beforeAutospacing="1" w:after="100" w:afterAutospacing="1"/>
    </w:pPr>
  </w:style>
  <w:style w:type="character" w:customStyle="1" w:styleId="menu-title">
    <w:name w:val="menu-title"/>
    <w:rsid w:val="007549A3"/>
  </w:style>
  <w:style w:type="paragraph" w:styleId="NoSpacing">
    <w:name w:val="No Spacing"/>
    <w:link w:val="NoSpacingChar"/>
    <w:uiPriority w:val="1"/>
    <w:qFormat/>
    <w:rsid w:val="00197043"/>
    <w:rPr>
      <w:sz w:val="24"/>
      <w:szCs w:val="24"/>
    </w:rPr>
  </w:style>
  <w:style w:type="character" w:customStyle="1" w:styleId="NoSpacingChar">
    <w:name w:val="No Spacing Char"/>
    <w:link w:val="NoSpacing"/>
    <w:uiPriority w:val="1"/>
    <w:rsid w:val="00904206"/>
    <w:rPr>
      <w:sz w:val="24"/>
      <w:szCs w:val="24"/>
      <w:lang w:val="en-US" w:eastAsia="en-US" w:bidi="ar-SA"/>
    </w:rPr>
  </w:style>
  <w:style w:type="paragraph" w:styleId="BalloonText">
    <w:name w:val="Balloon Text"/>
    <w:basedOn w:val="Normal"/>
    <w:link w:val="BalloonTextChar"/>
    <w:rsid w:val="00904206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904206"/>
    <w:rPr>
      <w:rFonts w:ascii="Tahoma" w:hAnsi="Tahoma" w:cs="Tahoma"/>
      <w:sz w:val="16"/>
      <w:szCs w:val="16"/>
      <w:lang w:val="en-US" w:eastAsia="en-US"/>
    </w:rPr>
  </w:style>
  <w:style w:type="paragraph" w:styleId="FootnoteText">
    <w:name w:val="footnote text"/>
    <w:basedOn w:val="Normal"/>
    <w:link w:val="FootnoteTextChar"/>
    <w:rsid w:val="000B1FA2"/>
    <w:rPr>
      <w:sz w:val="20"/>
      <w:szCs w:val="20"/>
    </w:rPr>
  </w:style>
  <w:style w:type="character" w:customStyle="1" w:styleId="FootnoteTextChar">
    <w:name w:val="Footnote Text Char"/>
    <w:link w:val="FootnoteText"/>
    <w:rsid w:val="000B1FA2"/>
    <w:rPr>
      <w:lang w:val="en-US" w:eastAsia="en-US"/>
    </w:rPr>
  </w:style>
  <w:style w:type="character" w:styleId="FootnoteReference">
    <w:name w:val="footnote reference"/>
    <w:rsid w:val="000B1FA2"/>
    <w:rPr>
      <w:vertAlign w:val="superscript"/>
    </w:rPr>
  </w:style>
  <w:style w:type="paragraph" w:customStyle="1" w:styleId="a">
    <w:name w:val="بسم الله الرحمن الرحيم"/>
    <w:basedOn w:val="ecxmsolistparagraph"/>
    <w:qFormat/>
    <w:rsid w:val="0084269F"/>
    <w:pPr>
      <w:bidi/>
      <w:spacing w:after="0"/>
    </w:pPr>
    <w:rPr>
      <w:b/>
      <w:bCs/>
      <w:sz w:val="32"/>
      <w:szCs w:val="32"/>
      <w:lang w:bidi="ar-EG"/>
    </w:rPr>
  </w:style>
  <w:style w:type="character" w:customStyle="1" w:styleId="Heading1Char">
    <w:name w:val="Heading 1 Char"/>
    <w:link w:val="Heading1"/>
    <w:rsid w:val="00654035"/>
    <w:rPr>
      <w:rFonts w:ascii="Arial" w:hAnsi="Arial" w:cs="Arial"/>
      <w:b/>
      <w:bCs/>
      <w:kern w:val="32"/>
      <w:sz w:val="32"/>
      <w:szCs w:val="32"/>
      <w:lang w:val="en-US" w:eastAsia="en-US"/>
    </w:rPr>
  </w:style>
  <w:style w:type="character" w:styleId="Hyperlink">
    <w:name w:val="Hyperlink"/>
    <w:uiPriority w:val="99"/>
    <w:unhideWhenUsed/>
    <w:rsid w:val="009507BE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1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9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7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69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4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5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34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1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99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865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5792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472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0121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1091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6322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7715212">
                                                      <w:marLeft w:val="0"/>
                                                      <w:marRight w:val="9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19179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99575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87770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84374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27731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678587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086318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74397525">
                                                                                      <w:marLeft w:val="180"/>
                                                                                      <w:marRight w:val="18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387130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28280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85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66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65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8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Research%20Plan\Reseach%20Plan%20%20A%208-7-2019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99F79A-C93B-4A78-ADE6-64F03CB49415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9d258917-277f-42cd-a3cd-14c4e9ee58bc}" enabled="1" method="Standard" siteId="{38ae3bcd-9579-4fd4-adda-b42e1495d55a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Reseach Plan  A 8-7-2019.dot</Template>
  <TotalTime>1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Doaapc</dc:creator>
  <cp:keywords/>
  <cp:lastModifiedBy>Khaled, Shehab (ext) (DI SW EDA MNA HAV1 A)</cp:lastModifiedBy>
  <cp:revision>3</cp:revision>
  <cp:lastPrinted>2020-03-05T09:44:00Z</cp:lastPrinted>
  <dcterms:created xsi:type="dcterms:W3CDTF">2025-08-06T09:59:00Z</dcterms:created>
  <dcterms:modified xsi:type="dcterms:W3CDTF">2025-08-06T12:25:00Z</dcterms:modified>
</cp:coreProperties>
</file>